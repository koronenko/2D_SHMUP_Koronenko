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E9AA" w14:textId="5A2A3803" w:rsidR="008A03AC" w:rsidRPr="007F05ED" w:rsidRDefault="007F05ED">
      <w:pPr>
        <w:pStyle w:val="ab"/>
        <w:rPr>
          <w:lang w:val="en-US"/>
        </w:rPr>
      </w:pPr>
      <w:r>
        <w:t xml:space="preserve">Діздок </w:t>
      </w:r>
      <w:r w:rsidRPr="007F05ED">
        <w:t>SHMUP</w:t>
      </w:r>
      <w:r>
        <w:t xml:space="preserve"> 2</w:t>
      </w:r>
      <w:r>
        <w:rPr>
          <w:lang w:val="en-US"/>
        </w:rPr>
        <w:t>D</w:t>
      </w:r>
    </w:p>
    <w:p w14:paraId="13DDE678" w14:textId="77777777" w:rsidR="008A03AC" w:rsidRDefault="00AB5BB7">
      <w:pPr>
        <w:pStyle w:val="1"/>
      </w:pPr>
      <w:r>
        <w:t>Зведення проекту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72"/>
        <w:gridCol w:w="3532"/>
        <w:gridCol w:w="3543"/>
      </w:tblGrid>
      <w:tr w:rsidR="008A03AC" w14:paraId="1B263B50" w14:textId="77777777" w:rsidTr="008A0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42DF368D" w14:textId="77777777" w:rsidR="008A03AC" w:rsidRDefault="00AB5BB7">
            <w:r>
              <w:t>Дата звіту</w:t>
            </w:r>
          </w:p>
        </w:tc>
        <w:tc>
          <w:tcPr>
            <w:tcW w:w="3664" w:type="dxa"/>
          </w:tcPr>
          <w:p w14:paraId="083C9877" w14:textId="77777777" w:rsidR="008A03AC" w:rsidRDefault="00AB5BB7">
            <w:r>
              <w:t>Назва проекту</w:t>
            </w:r>
          </w:p>
        </w:tc>
        <w:tc>
          <w:tcPr>
            <w:tcW w:w="3667" w:type="dxa"/>
          </w:tcPr>
          <w:p w14:paraId="17B1CD86" w14:textId="77777777" w:rsidR="008A03AC" w:rsidRDefault="00AB5BB7">
            <w:r>
              <w:t>Автор</w:t>
            </w:r>
          </w:p>
        </w:tc>
      </w:tr>
      <w:tr w:rsidR="008A03AC" w14:paraId="22C4F993" w14:textId="77777777" w:rsidTr="008A03AC">
        <w:sdt>
          <w:sdtPr>
            <w:id w:val="1279524753"/>
            <w:placeholder>
              <w:docPart w:val="B69E85C0FEF942B0B5E0EDC40EE9CC8E"/>
            </w:placeholder>
            <w:date w:fullDate="2021-04-30T00:00:00Z">
              <w:dateFormat w:val="dd.MM.yyyy"/>
              <w:lid w:val="uk-UA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24BE374B" w14:textId="2FCBB929" w:rsidR="008A03AC" w:rsidRDefault="003F087F">
                <w:r>
                  <w:t>30.04.2021</w:t>
                </w:r>
              </w:p>
            </w:tc>
          </w:sdtContent>
        </w:sdt>
        <w:tc>
          <w:tcPr>
            <w:tcW w:w="3664" w:type="dxa"/>
          </w:tcPr>
          <w:p w14:paraId="305BF9CF" w14:textId="2F6EF8A8" w:rsidR="008A03AC" w:rsidRPr="003F087F" w:rsidRDefault="003F087F">
            <w:pPr>
              <w:rPr>
                <w:lang w:val="en-US"/>
              </w:rPr>
            </w:pPr>
            <w:r w:rsidRPr="003F087F">
              <w:t>SHMUP</w:t>
            </w:r>
            <w:r>
              <w:rPr>
                <w:lang w:val="en-US"/>
              </w:rPr>
              <w:t xml:space="preserve"> 2D</w:t>
            </w:r>
          </w:p>
        </w:tc>
        <w:tc>
          <w:tcPr>
            <w:tcW w:w="3667" w:type="dxa"/>
          </w:tcPr>
          <w:p w14:paraId="538B5191" w14:textId="0C4AF619" w:rsidR="008A03AC" w:rsidRDefault="003F087F">
            <w:r>
              <w:t>Koronenko Anastasiia</w:t>
            </w:r>
          </w:p>
        </w:tc>
      </w:tr>
    </w:tbl>
    <w:p w14:paraId="79A74455" w14:textId="3D17EAC2" w:rsidR="008A03AC" w:rsidRPr="003F087F" w:rsidRDefault="003F087F">
      <w:pPr>
        <w:pStyle w:val="1"/>
      </w:pPr>
      <w:r>
        <w:t>Загальне</w:t>
      </w:r>
    </w:p>
    <w:p w14:paraId="05D74C35" w14:textId="6BFADAAC" w:rsidR="00C4102C" w:rsidRPr="00C4102C" w:rsidRDefault="00C4102C">
      <w:r>
        <w:t>Історія про те, як люблячий татко рятує улюблену іграшку доньки, яку забрали злодії сховавши в неї вкрадену дорогоцінність. 2</w:t>
      </w:r>
      <w:r>
        <w:rPr>
          <w:lang w:val="en-US"/>
        </w:rPr>
        <w:t>D</w:t>
      </w:r>
      <w:r>
        <w:t xml:space="preserve"> гра, вид зверху, від 3 особи. </w:t>
      </w:r>
      <w:r w:rsidRPr="00C4102C">
        <w:t>Shoot 'em up — жанр гри</w:t>
      </w:r>
      <w:r>
        <w:t>. Гравець керуючи літаком бореться з великою кількістю ворогів за допомого стрілянини.</w:t>
      </w:r>
      <w:r w:rsidR="005D2C87">
        <w:t xml:space="preserve"> Реалізовано діалоглву систему, кілька рівнів, різні види ворогів та зброї.</w:t>
      </w:r>
    </w:p>
    <w:p w14:paraId="20F5591B" w14:textId="3EA757FD" w:rsidR="008A03AC" w:rsidRDefault="005C6F70">
      <w:r>
        <w:t>Референси:</w:t>
      </w:r>
      <w:r w:rsidR="00C4102C">
        <w:t xml:space="preserve"> </w:t>
      </w:r>
      <w:r w:rsidR="00C4102C" w:rsidRPr="00C4102C">
        <w:rPr>
          <w:rFonts w:hint="cs"/>
        </w:rPr>
        <w:t>‎</w:t>
      </w:r>
      <w:r w:rsidR="00C4102C" w:rsidRPr="00C4102C">
        <w:t>EVIG</w:t>
      </w:r>
    </w:p>
    <w:p w14:paraId="743FDD9D" w14:textId="55B70FC4" w:rsidR="005C6F70" w:rsidRDefault="00C4102C">
      <w:hyperlink r:id="rId12" w:history="1">
        <w:r w:rsidRPr="00CA3652">
          <w:rPr>
            <w:rStyle w:val="af5"/>
          </w:rPr>
          <w:t>https://apps.apple.com/app/id1485719945?fbclid=IwAR3Riobc_Lk8WVtv_vmCJqFEO6Ld3h5bQNER2lvhBDNV9emaBS-mdvvisAk</w:t>
        </w:r>
      </w:hyperlink>
    </w:p>
    <w:p w14:paraId="379CADF3" w14:textId="77777777" w:rsidR="00C4102C" w:rsidRPr="005C6F70" w:rsidRDefault="00C4102C"/>
    <w:p w14:paraId="7F682DC2" w14:textId="791751BD" w:rsidR="008A03AC" w:rsidRDefault="003F087F">
      <w:pPr>
        <w:pStyle w:val="1"/>
      </w:pPr>
      <w:r>
        <w:t>Механіки ГГ</w:t>
      </w:r>
    </w:p>
    <w:tbl>
      <w:tblPr>
        <w:tblStyle w:val="af0"/>
        <w:tblW w:w="5017" w:type="pct"/>
        <w:tblLook w:val="04A0" w:firstRow="1" w:lastRow="0" w:firstColumn="1" w:lastColumn="0" w:noHBand="0" w:noVBand="1"/>
      </w:tblPr>
      <w:tblGrid>
        <w:gridCol w:w="2372"/>
        <w:gridCol w:w="1455"/>
        <w:gridCol w:w="1884"/>
        <w:gridCol w:w="1884"/>
        <w:gridCol w:w="2185"/>
      </w:tblGrid>
      <w:tr w:rsidR="008A03AC" w14:paraId="683636A0" w14:textId="77777777" w:rsidTr="007E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3" w:type="pct"/>
          </w:tcPr>
          <w:p w14:paraId="5AB05A38" w14:textId="77777777" w:rsidR="008A03AC" w:rsidRDefault="00AB5BB7">
            <w:r>
              <w:t>Завдання</w:t>
            </w:r>
          </w:p>
        </w:tc>
        <w:tc>
          <w:tcPr>
            <w:tcW w:w="744" w:type="pct"/>
          </w:tcPr>
          <w:p w14:paraId="3A82022B" w14:textId="77777777" w:rsidR="008A03AC" w:rsidRDefault="00AB5BB7">
            <w:r>
              <w:t>Виконано, %</w:t>
            </w:r>
          </w:p>
        </w:tc>
        <w:tc>
          <w:tcPr>
            <w:tcW w:w="963" w:type="pct"/>
          </w:tcPr>
          <w:p w14:paraId="2899EDB6" w14:textId="02FD854E" w:rsidR="008A03AC" w:rsidRDefault="00F97BC1">
            <w:r>
              <w:t>як</w:t>
            </w:r>
          </w:p>
        </w:tc>
        <w:tc>
          <w:tcPr>
            <w:tcW w:w="963" w:type="pct"/>
          </w:tcPr>
          <w:p w14:paraId="34411A89" w14:textId="102FBD19" w:rsidR="008A03AC" w:rsidRPr="0011708A" w:rsidRDefault="0011708A">
            <w:r>
              <w:t>опис</w:t>
            </w:r>
          </w:p>
        </w:tc>
        <w:tc>
          <w:tcPr>
            <w:tcW w:w="1117" w:type="pct"/>
          </w:tcPr>
          <w:p w14:paraId="40A3D52F" w14:textId="77777777" w:rsidR="008A03AC" w:rsidRDefault="00AB5BB7">
            <w:r>
              <w:t>Примітки</w:t>
            </w:r>
          </w:p>
        </w:tc>
      </w:tr>
      <w:tr w:rsidR="008A03AC" w14:paraId="6667D905" w14:textId="77777777" w:rsidTr="007E2ED1">
        <w:tc>
          <w:tcPr>
            <w:tcW w:w="1213" w:type="pct"/>
          </w:tcPr>
          <w:p w14:paraId="02DA8E11" w14:textId="050B6A91" w:rsidR="008A03AC" w:rsidRDefault="00F97BC1">
            <w:r>
              <w:t>Пересування</w:t>
            </w:r>
          </w:p>
        </w:tc>
        <w:tc>
          <w:tcPr>
            <w:tcW w:w="744" w:type="pct"/>
          </w:tcPr>
          <w:p w14:paraId="1588D1E8" w14:textId="77777777" w:rsidR="008A03AC" w:rsidRDefault="008A03AC"/>
        </w:tc>
        <w:tc>
          <w:tcPr>
            <w:tcW w:w="963" w:type="pct"/>
          </w:tcPr>
          <w:p w14:paraId="3CE97FCF" w14:textId="4516584B" w:rsidR="008A03AC" w:rsidRPr="00F97BC1" w:rsidRDefault="00F97BC1">
            <w:pPr>
              <w:rPr>
                <w:lang w:val="en-US"/>
              </w:rPr>
            </w:pPr>
            <w:r>
              <w:rPr>
                <w:lang w:val="en-US"/>
              </w:rPr>
              <w:t>AWSD</w:t>
            </w:r>
          </w:p>
        </w:tc>
        <w:tc>
          <w:tcPr>
            <w:tcW w:w="963" w:type="pct"/>
          </w:tcPr>
          <w:p w14:paraId="64D90076" w14:textId="7AF8A7AE" w:rsidR="008A03AC" w:rsidRDefault="0011708A">
            <w:r>
              <w:t>стандартно</w:t>
            </w:r>
          </w:p>
        </w:tc>
        <w:tc>
          <w:tcPr>
            <w:tcW w:w="1117" w:type="pct"/>
          </w:tcPr>
          <w:p w14:paraId="73F3AE05" w14:textId="0BDC3E31" w:rsidR="008A03AC" w:rsidRDefault="00EF1663">
            <w:r>
              <w:t>Камера нерухома</w:t>
            </w:r>
          </w:p>
        </w:tc>
      </w:tr>
      <w:tr w:rsidR="008A03AC" w14:paraId="4E5F0CD9" w14:textId="77777777" w:rsidTr="007E2ED1">
        <w:tc>
          <w:tcPr>
            <w:tcW w:w="1213" w:type="pct"/>
          </w:tcPr>
          <w:p w14:paraId="38FD818A" w14:textId="06CE05AC" w:rsidR="008A03AC" w:rsidRDefault="00F97BC1">
            <w:r>
              <w:t>Підбирання бонусів</w:t>
            </w:r>
          </w:p>
        </w:tc>
        <w:tc>
          <w:tcPr>
            <w:tcW w:w="744" w:type="pct"/>
          </w:tcPr>
          <w:p w14:paraId="705F541C" w14:textId="77777777" w:rsidR="008A03AC" w:rsidRDefault="008A03AC"/>
        </w:tc>
        <w:tc>
          <w:tcPr>
            <w:tcW w:w="963" w:type="pct"/>
          </w:tcPr>
          <w:p w14:paraId="142AB33B" w14:textId="77777777" w:rsidR="008A03AC" w:rsidRDefault="008A03AC"/>
        </w:tc>
        <w:tc>
          <w:tcPr>
            <w:tcW w:w="963" w:type="pct"/>
          </w:tcPr>
          <w:p w14:paraId="452A980E" w14:textId="77777777" w:rsidR="008A03AC" w:rsidRDefault="008A03AC"/>
        </w:tc>
        <w:tc>
          <w:tcPr>
            <w:tcW w:w="1117" w:type="pct"/>
          </w:tcPr>
          <w:p w14:paraId="0E181EB7" w14:textId="225BC546" w:rsidR="008A03AC" w:rsidRDefault="00EF1663">
            <w:r>
              <w:t>Просто підлетіти до бонусу</w:t>
            </w:r>
          </w:p>
        </w:tc>
      </w:tr>
      <w:tr w:rsidR="0011708A" w14:paraId="32152139" w14:textId="77777777" w:rsidTr="007E2ED1">
        <w:tc>
          <w:tcPr>
            <w:tcW w:w="1213" w:type="pct"/>
          </w:tcPr>
          <w:p w14:paraId="4DBAAB9B" w14:textId="68603441" w:rsidR="0011708A" w:rsidRDefault="0011708A">
            <w:r>
              <w:t>Дія</w:t>
            </w:r>
          </w:p>
        </w:tc>
        <w:tc>
          <w:tcPr>
            <w:tcW w:w="744" w:type="pct"/>
          </w:tcPr>
          <w:p w14:paraId="0D56260A" w14:textId="77777777" w:rsidR="0011708A" w:rsidRDefault="0011708A"/>
        </w:tc>
        <w:tc>
          <w:tcPr>
            <w:tcW w:w="963" w:type="pct"/>
          </w:tcPr>
          <w:p w14:paraId="3CFE011C" w14:textId="62628FB4" w:rsidR="0011708A" w:rsidRPr="0011708A" w:rsidRDefault="001170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63" w:type="pct"/>
          </w:tcPr>
          <w:p w14:paraId="777D60D7" w14:textId="77777777" w:rsidR="0011708A" w:rsidRDefault="0011708A"/>
        </w:tc>
        <w:tc>
          <w:tcPr>
            <w:tcW w:w="1117" w:type="pct"/>
          </w:tcPr>
          <w:p w14:paraId="1FF917DC" w14:textId="77777777" w:rsidR="0011708A" w:rsidRDefault="0011708A"/>
        </w:tc>
      </w:tr>
      <w:tr w:rsidR="0011708A" w14:paraId="45FF0D43" w14:textId="77777777" w:rsidTr="007E2ED1">
        <w:tc>
          <w:tcPr>
            <w:tcW w:w="1213" w:type="pct"/>
          </w:tcPr>
          <w:p w14:paraId="53E81BC9" w14:textId="05DF4CCF" w:rsidR="0011708A" w:rsidRDefault="0011708A">
            <w:r>
              <w:t>Чек-поїнти</w:t>
            </w:r>
          </w:p>
        </w:tc>
        <w:tc>
          <w:tcPr>
            <w:tcW w:w="744" w:type="pct"/>
          </w:tcPr>
          <w:p w14:paraId="0A7EC22B" w14:textId="77777777" w:rsidR="0011708A" w:rsidRDefault="0011708A"/>
        </w:tc>
        <w:tc>
          <w:tcPr>
            <w:tcW w:w="963" w:type="pct"/>
          </w:tcPr>
          <w:p w14:paraId="3BEB9E6C" w14:textId="77777777" w:rsidR="0011708A" w:rsidRDefault="0011708A"/>
        </w:tc>
        <w:tc>
          <w:tcPr>
            <w:tcW w:w="963" w:type="pct"/>
          </w:tcPr>
          <w:p w14:paraId="592974EB" w14:textId="44059B5C" w:rsidR="0011708A" w:rsidRDefault="0011708A">
            <w:r>
              <w:t>Місце, куди гравець телепортується після смерті</w:t>
            </w:r>
          </w:p>
        </w:tc>
        <w:tc>
          <w:tcPr>
            <w:tcW w:w="1117" w:type="pct"/>
          </w:tcPr>
          <w:p w14:paraId="2677337D" w14:textId="77777777" w:rsidR="0011708A" w:rsidRDefault="0011708A"/>
        </w:tc>
      </w:tr>
      <w:tr w:rsidR="0011708A" w14:paraId="3F8202CF" w14:textId="77777777" w:rsidTr="007E2ED1">
        <w:tc>
          <w:tcPr>
            <w:tcW w:w="1213" w:type="pct"/>
          </w:tcPr>
          <w:p w14:paraId="78A18E29" w14:textId="2A4D42CF" w:rsidR="0011708A" w:rsidRDefault="0011708A">
            <w:r>
              <w:t>Телепорти</w:t>
            </w:r>
          </w:p>
        </w:tc>
        <w:tc>
          <w:tcPr>
            <w:tcW w:w="744" w:type="pct"/>
          </w:tcPr>
          <w:p w14:paraId="68D7BF37" w14:textId="77777777" w:rsidR="0011708A" w:rsidRDefault="0011708A"/>
        </w:tc>
        <w:tc>
          <w:tcPr>
            <w:tcW w:w="963" w:type="pct"/>
          </w:tcPr>
          <w:p w14:paraId="37CF98CB" w14:textId="77777777" w:rsidR="0011708A" w:rsidRDefault="0011708A"/>
        </w:tc>
        <w:tc>
          <w:tcPr>
            <w:tcW w:w="963" w:type="pct"/>
          </w:tcPr>
          <w:p w14:paraId="3225683B" w14:textId="77777777" w:rsidR="0011708A" w:rsidRDefault="0011708A"/>
        </w:tc>
        <w:tc>
          <w:tcPr>
            <w:tcW w:w="1117" w:type="pct"/>
          </w:tcPr>
          <w:p w14:paraId="601C7A05" w14:textId="77777777" w:rsidR="0011708A" w:rsidRDefault="0011708A"/>
        </w:tc>
      </w:tr>
      <w:tr w:rsidR="008A03AC" w14:paraId="17AFBB62" w14:textId="77777777" w:rsidTr="007E2ED1">
        <w:tc>
          <w:tcPr>
            <w:tcW w:w="1213" w:type="pct"/>
          </w:tcPr>
          <w:p w14:paraId="2F7CCDC7" w14:textId="6DC3426B" w:rsidR="008A03AC" w:rsidRDefault="00F97BC1">
            <w:r>
              <w:t>Стрілянина</w:t>
            </w:r>
          </w:p>
        </w:tc>
        <w:tc>
          <w:tcPr>
            <w:tcW w:w="744" w:type="pct"/>
          </w:tcPr>
          <w:p w14:paraId="61EF292D" w14:textId="77777777" w:rsidR="008A03AC" w:rsidRDefault="008A03AC"/>
        </w:tc>
        <w:tc>
          <w:tcPr>
            <w:tcW w:w="963" w:type="pct"/>
          </w:tcPr>
          <w:p w14:paraId="2F0B940B" w14:textId="083A27DC" w:rsidR="008A03AC" w:rsidRPr="00F97BC1" w:rsidRDefault="00F97BC1">
            <w:pPr>
              <w:rPr>
                <w:lang w:val="en-US"/>
              </w:rPr>
            </w:pPr>
            <w:r>
              <w:rPr>
                <w:lang w:val="ru-RU"/>
              </w:rPr>
              <w:t>ЛКМ</w:t>
            </w:r>
          </w:p>
        </w:tc>
        <w:tc>
          <w:tcPr>
            <w:tcW w:w="963" w:type="pct"/>
          </w:tcPr>
          <w:p w14:paraId="6A3B24AA" w14:textId="77777777" w:rsidR="008A03AC" w:rsidRDefault="008A03AC"/>
        </w:tc>
        <w:tc>
          <w:tcPr>
            <w:tcW w:w="1117" w:type="pct"/>
          </w:tcPr>
          <w:p w14:paraId="79FA7036" w14:textId="77777777" w:rsidR="008A03AC" w:rsidRDefault="008A03AC"/>
        </w:tc>
      </w:tr>
    </w:tbl>
    <w:p w14:paraId="4BB46A81" w14:textId="155276B0" w:rsidR="008A03AC" w:rsidRPr="003F087F" w:rsidRDefault="003F087F">
      <w:pPr>
        <w:pStyle w:val="1"/>
      </w:pPr>
      <w:r>
        <w:t>Механіки об</w:t>
      </w:r>
      <w:r>
        <w:rPr>
          <w:lang w:val="en-US"/>
        </w:rPr>
        <w:t>’</w:t>
      </w:r>
      <w:r>
        <w:t>єктів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437"/>
        <w:gridCol w:w="1949"/>
        <w:gridCol w:w="1462"/>
        <w:gridCol w:w="1462"/>
        <w:gridCol w:w="2437"/>
      </w:tblGrid>
      <w:tr w:rsidR="008A03AC" w14:paraId="407FB234" w14:textId="77777777" w:rsidTr="008A0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6366B0C7" w14:textId="77777777" w:rsidR="008A03AC" w:rsidRDefault="00AB5BB7">
            <w:r>
              <w:t>Категорія</w:t>
            </w:r>
          </w:p>
        </w:tc>
        <w:tc>
          <w:tcPr>
            <w:tcW w:w="1000" w:type="pct"/>
          </w:tcPr>
          <w:p w14:paraId="75989AEE" w14:textId="601B874A" w:rsidR="008A03AC" w:rsidRDefault="008A03AC"/>
        </w:tc>
        <w:tc>
          <w:tcPr>
            <w:tcW w:w="750" w:type="pct"/>
          </w:tcPr>
          <w:p w14:paraId="7A7C9817" w14:textId="0B850DD5" w:rsidR="008A03AC" w:rsidRDefault="008A03AC"/>
        </w:tc>
        <w:tc>
          <w:tcPr>
            <w:tcW w:w="750" w:type="pct"/>
          </w:tcPr>
          <w:p w14:paraId="18E39F79" w14:textId="5AAD3919" w:rsidR="008A03AC" w:rsidRDefault="008A03AC"/>
        </w:tc>
        <w:tc>
          <w:tcPr>
            <w:tcW w:w="1250" w:type="pct"/>
          </w:tcPr>
          <w:p w14:paraId="6F6994D5" w14:textId="77777777" w:rsidR="008A03AC" w:rsidRDefault="00AB5BB7">
            <w:r>
              <w:t>Примітки</w:t>
            </w:r>
          </w:p>
        </w:tc>
      </w:tr>
      <w:tr w:rsidR="008A03AC" w14:paraId="1698A96C" w14:textId="77777777" w:rsidTr="008A03AC">
        <w:tc>
          <w:tcPr>
            <w:tcW w:w="1250" w:type="pct"/>
          </w:tcPr>
          <w:p w14:paraId="7DE4546C" w14:textId="510965DF" w:rsidR="008A03AC" w:rsidRDefault="0011708A">
            <w:r>
              <w:t>Турелі</w:t>
            </w:r>
          </w:p>
        </w:tc>
        <w:tc>
          <w:tcPr>
            <w:tcW w:w="1000" w:type="pct"/>
          </w:tcPr>
          <w:p w14:paraId="3B87A3C7" w14:textId="3AA9179E" w:rsidR="008A03AC" w:rsidRDefault="00D176BB">
            <w:r>
              <w:t>Пересувні турелі, стріляють чергами</w:t>
            </w:r>
          </w:p>
        </w:tc>
        <w:tc>
          <w:tcPr>
            <w:tcW w:w="750" w:type="pct"/>
          </w:tcPr>
          <w:p w14:paraId="5DA2DC89" w14:textId="77777777" w:rsidR="008A03AC" w:rsidRDefault="008A03AC"/>
        </w:tc>
        <w:tc>
          <w:tcPr>
            <w:tcW w:w="750" w:type="pct"/>
          </w:tcPr>
          <w:p w14:paraId="4BF36C67" w14:textId="77777777" w:rsidR="008A03AC" w:rsidRDefault="008A03AC"/>
        </w:tc>
        <w:tc>
          <w:tcPr>
            <w:tcW w:w="1250" w:type="pct"/>
          </w:tcPr>
          <w:p w14:paraId="54929631" w14:textId="77777777" w:rsidR="008A03AC" w:rsidRDefault="008A03AC"/>
        </w:tc>
      </w:tr>
      <w:tr w:rsidR="008A03AC" w14:paraId="7E898296" w14:textId="77777777" w:rsidTr="008A03AC">
        <w:tc>
          <w:tcPr>
            <w:tcW w:w="1250" w:type="pct"/>
          </w:tcPr>
          <w:p w14:paraId="79A862FB" w14:textId="2762576B" w:rsidR="008A03AC" w:rsidRDefault="0011708A">
            <w:r>
              <w:t>Бойові літаки</w:t>
            </w:r>
          </w:p>
        </w:tc>
        <w:tc>
          <w:tcPr>
            <w:tcW w:w="1000" w:type="pct"/>
          </w:tcPr>
          <w:p w14:paraId="4BEA33B7" w14:textId="7DA2E41D" w:rsidR="008A03AC" w:rsidRDefault="0011708A">
            <w:r>
              <w:t>Літаки переслідують гг, стріляють лазерами</w:t>
            </w:r>
          </w:p>
        </w:tc>
        <w:tc>
          <w:tcPr>
            <w:tcW w:w="750" w:type="pct"/>
          </w:tcPr>
          <w:p w14:paraId="72CEC91F" w14:textId="77777777" w:rsidR="008A03AC" w:rsidRDefault="008A03AC"/>
        </w:tc>
        <w:tc>
          <w:tcPr>
            <w:tcW w:w="750" w:type="pct"/>
          </w:tcPr>
          <w:p w14:paraId="02069BB5" w14:textId="77777777" w:rsidR="008A03AC" w:rsidRDefault="008A03AC"/>
        </w:tc>
        <w:tc>
          <w:tcPr>
            <w:tcW w:w="1250" w:type="pct"/>
          </w:tcPr>
          <w:p w14:paraId="52902287" w14:textId="77777777" w:rsidR="008A03AC" w:rsidRDefault="008A03AC"/>
        </w:tc>
      </w:tr>
      <w:tr w:rsidR="008A03AC" w14:paraId="2D00717F" w14:textId="77777777" w:rsidTr="008A03AC">
        <w:tc>
          <w:tcPr>
            <w:tcW w:w="1250" w:type="pct"/>
          </w:tcPr>
          <w:p w14:paraId="7C63BAC3" w14:textId="4DCC1EDB" w:rsidR="008A03AC" w:rsidRDefault="0011708A">
            <w:r>
              <w:t>Бос</w:t>
            </w:r>
          </w:p>
        </w:tc>
        <w:tc>
          <w:tcPr>
            <w:tcW w:w="1000" w:type="pct"/>
          </w:tcPr>
          <w:p w14:paraId="1900B7DD" w14:textId="12EF57A2" w:rsidR="008A03AC" w:rsidRDefault="0011708A">
            <w:r>
              <w:t>Величезний літак</w:t>
            </w:r>
          </w:p>
        </w:tc>
        <w:tc>
          <w:tcPr>
            <w:tcW w:w="750" w:type="pct"/>
          </w:tcPr>
          <w:p w14:paraId="4B9A57DA" w14:textId="77777777" w:rsidR="008A03AC" w:rsidRDefault="008A03AC"/>
        </w:tc>
        <w:tc>
          <w:tcPr>
            <w:tcW w:w="750" w:type="pct"/>
          </w:tcPr>
          <w:p w14:paraId="7B29135E" w14:textId="77777777" w:rsidR="008A03AC" w:rsidRDefault="008A03AC"/>
        </w:tc>
        <w:tc>
          <w:tcPr>
            <w:tcW w:w="1250" w:type="pct"/>
          </w:tcPr>
          <w:p w14:paraId="71D900CB" w14:textId="77777777" w:rsidR="008A03AC" w:rsidRDefault="008A03AC"/>
        </w:tc>
      </w:tr>
      <w:tr w:rsidR="0011708A" w14:paraId="35046040" w14:textId="77777777" w:rsidTr="008A03AC">
        <w:tc>
          <w:tcPr>
            <w:tcW w:w="1250" w:type="pct"/>
          </w:tcPr>
          <w:p w14:paraId="0EBECDA3" w14:textId="410CDFAF" w:rsidR="0011708A" w:rsidRDefault="0011708A">
            <w:r>
              <w:t>Гармати</w:t>
            </w:r>
          </w:p>
        </w:tc>
        <w:tc>
          <w:tcPr>
            <w:tcW w:w="1000" w:type="pct"/>
          </w:tcPr>
          <w:p w14:paraId="48E38F20" w14:textId="6EF01E3D" w:rsidR="0011708A" w:rsidRDefault="0011708A">
            <w:r>
              <w:t xml:space="preserve">Не переміщаються, крутяться довкола </w:t>
            </w:r>
            <w:r>
              <w:lastRenderedPageBreak/>
              <w:t>гармата і стріляє одиночними снарядами</w:t>
            </w:r>
          </w:p>
        </w:tc>
        <w:tc>
          <w:tcPr>
            <w:tcW w:w="750" w:type="pct"/>
          </w:tcPr>
          <w:p w14:paraId="5CF69F35" w14:textId="77777777" w:rsidR="0011708A" w:rsidRDefault="0011708A"/>
        </w:tc>
        <w:tc>
          <w:tcPr>
            <w:tcW w:w="750" w:type="pct"/>
          </w:tcPr>
          <w:p w14:paraId="7C469342" w14:textId="77777777" w:rsidR="0011708A" w:rsidRDefault="0011708A"/>
        </w:tc>
        <w:tc>
          <w:tcPr>
            <w:tcW w:w="1250" w:type="pct"/>
          </w:tcPr>
          <w:p w14:paraId="3A8C5778" w14:textId="77777777" w:rsidR="0011708A" w:rsidRDefault="0011708A"/>
        </w:tc>
      </w:tr>
      <w:tr w:rsidR="0011708A" w14:paraId="464AD3E0" w14:textId="77777777" w:rsidTr="008A03AC">
        <w:tc>
          <w:tcPr>
            <w:tcW w:w="1250" w:type="pct"/>
          </w:tcPr>
          <w:p w14:paraId="5AC3C805" w14:textId="773049C3" w:rsidR="0011708A" w:rsidRDefault="0011708A">
            <w:r>
              <w:t>Дерева</w:t>
            </w:r>
          </w:p>
        </w:tc>
        <w:tc>
          <w:tcPr>
            <w:tcW w:w="1000" w:type="pct"/>
          </w:tcPr>
          <w:p w14:paraId="23DD5BE2" w14:textId="74DB5E1B" w:rsidR="0011708A" w:rsidRDefault="00F87012">
            <w:r>
              <w:t>Не рухаються</w:t>
            </w:r>
          </w:p>
        </w:tc>
        <w:tc>
          <w:tcPr>
            <w:tcW w:w="750" w:type="pct"/>
          </w:tcPr>
          <w:p w14:paraId="7E1AAE70" w14:textId="29970BD5" w:rsidR="0011708A" w:rsidRDefault="00F87012">
            <w:r>
              <w:t>Можна знищувати</w:t>
            </w:r>
          </w:p>
        </w:tc>
        <w:tc>
          <w:tcPr>
            <w:tcW w:w="750" w:type="pct"/>
          </w:tcPr>
          <w:p w14:paraId="60A2E783" w14:textId="055FDB22" w:rsidR="0011708A" w:rsidRDefault="00F87012">
            <w:r>
              <w:t>Затуляють прохід гг, треба знищувати</w:t>
            </w:r>
          </w:p>
        </w:tc>
        <w:tc>
          <w:tcPr>
            <w:tcW w:w="1250" w:type="pct"/>
          </w:tcPr>
          <w:p w14:paraId="64986AEC" w14:textId="77777777" w:rsidR="0011708A" w:rsidRDefault="0011708A"/>
        </w:tc>
      </w:tr>
      <w:tr w:rsidR="0011708A" w14:paraId="36F628A5" w14:textId="77777777" w:rsidTr="008A03AC">
        <w:tc>
          <w:tcPr>
            <w:tcW w:w="1250" w:type="pct"/>
          </w:tcPr>
          <w:p w14:paraId="756466A9" w14:textId="77777777" w:rsidR="0011708A" w:rsidRDefault="0011708A">
            <w:r>
              <w:t>Бонуси:</w:t>
            </w:r>
          </w:p>
          <w:p w14:paraId="3005DB51" w14:textId="15AD569E" w:rsidR="0011708A" w:rsidRDefault="0011708A" w:rsidP="0011708A">
            <w:pPr>
              <w:pStyle w:val="af7"/>
              <w:numPr>
                <w:ilvl w:val="0"/>
                <w:numId w:val="1"/>
              </w:numPr>
            </w:pPr>
            <w:r>
              <w:t>Магніт</w:t>
            </w:r>
          </w:p>
          <w:p w14:paraId="5EDCD570" w14:textId="77777777" w:rsidR="0011708A" w:rsidRDefault="0011708A" w:rsidP="0011708A">
            <w:pPr>
              <w:pStyle w:val="af7"/>
              <w:numPr>
                <w:ilvl w:val="0"/>
                <w:numId w:val="1"/>
              </w:numPr>
            </w:pPr>
            <w:r>
              <w:t>Модифікатор зброї</w:t>
            </w:r>
          </w:p>
          <w:p w14:paraId="2A99D0EC" w14:textId="419B35D4" w:rsidR="0011708A" w:rsidRDefault="0011708A" w:rsidP="0011708A">
            <w:pPr>
              <w:pStyle w:val="af7"/>
              <w:numPr>
                <w:ilvl w:val="0"/>
                <w:numId w:val="1"/>
              </w:numPr>
            </w:pPr>
            <w:r>
              <w:t>Невидимість для ворогів</w:t>
            </w:r>
          </w:p>
        </w:tc>
        <w:tc>
          <w:tcPr>
            <w:tcW w:w="1000" w:type="pct"/>
          </w:tcPr>
          <w:p w14:paraId="69F0B105" w14:textId="0807D770" w:rsidR="0011708A" w:rsidRDefault="0011708A">
            <w:r>
              <w:t>Збирає всі монетки та бонуси</w:t>
            </w:r>
          </w:p>
        </w:tc>
        <w:tc>
          <w:tcPr>
            <w:tcW w:w="750" w:type="pct"/>
          </w:tcPr>
          <w:p w14:paraId="51C3EB00" w14:textId="460A3620" w:rsidR="0011708A" w:rsidRDefault="0011708A">
            <w:r>
              <w:t>Покращує зброю на 7 сек(більше наносить дамаги)</w:t>
            </w:r>
          </w:p>
        </w:tc>
        <w:tc>
          <w:tcPr>
            <w:tcW w:w="750" w:type="pct"/>
          </w:tcPr>
          <w:p w14:paraId="641B4533" w14:textId="045D35AA" w:rsidR="0011708A" w:rsidRDefault="0011708A">
            <w:r>
              <w:t>На 10 сек не бачать вороги гг</w:t>
            </w:r>
          </w:p>
        </w:tc>
        <w:tc>
          <w:tcPr>
            <w:tcW w:w="1250" w:type="pct"/>
          </w:tcPr>
          <w:p w14:paraId="053AAC71" w14:textId="77777777" w:rsidR="0011708A" w:rsidRDefault="0011708A"/>
        </w:tc>
      </w:tr>
      <w:tr w:rsidR="0011708A" w14:paraId="54D25C1C" w14:textId="77777777" w:rsidTr="008A03AC">
        <w:tc>
          <w:tcPr>
            <w:tcW w:w="1250" w:type="pct"/>
          </w:tcPr>
          <w:p w14:paraId="6B3D4C32" w14:textId="0E0CB21D" w:rsidR="0011708A" w:rsidRDefault="0011708A">
            <w:r>
              <w:t>Монети</w:t>
            </w:r>
          </w:p>
        </w:tc>
        <w:tc>
          <w:tcPr>
            <w:tcW w:w="1000" w:type="pct"/>
          </w:tcPr>
          <w:p w14:paraId="29A104F0" w14:textId="4A9BEC3A" w:rsidR="0011708A" w:rsidRDefault="004373A4">
            <w:r>
              <w:t>Всього на рівні буде 99 монет</w:t>
            </w:r>
          </w:p>
        </w:tc>
        <w:tc>
          <w:tcPr>
            <w:tcW w:w="750" w:type="pct"/>
          </w:tcPr>
          <w:p w14:paraId="21473EE2" w14:textId="77777777" w:rsidR="0011708A" w:rsidRDefault="0011708A"/>
        </w:tc>
        <w:tc>
          <w:tcPr>
            <w:tcW w:w="750" w:type="pct"/>
          </w:tcPr>
          <w:p w14:paraId="454439D2" w14:textId="77777777" w:rsidR="0011708A" w:rsidRDefault="0011708A"/>
        </w:tc>
        <w:tc>
          <w:tcPr>
            <w:tcW w:w="1250" w:type="pct"/>
          </w:tcPr>
          <w:p w14:paraId="656AFF55" w14:textId="3C0D9814" w:rsidR="0011708A" w:rsidRDefault="0011708A">
            <w:r>
              <w:t>Знаходяться на рівні хаотично</w:t>
            </w:r>
          </w:p>
        </w:tc>
      </w:tr>
      <w:tr w:rsidR="0011708A" w14:paraId="10FD2BA9" w14:textId="77777777" w:rsidTr="008A03AC">
        <w:tc>
          <w:tcPr>
            <w:tcW w:w="1250" w:type="pct"/>
          </w:tcPr>
          <w:p w14:paraId="2E36C0CD" w14:textId="270E090C" w:rsidR="0011708A" w:rsidRDefault="0011708A">
            <w:r>
              <w:t>Лут</w:t>
            </w:r>
          </w:p>
        </w:tc>
        <w:tc>
          <w:tcPr>
            <w:tcW w:w="1000" w:type="pct"/>
          </w:tcPr>
          <w:p w14:paraId="058F4D5F" w14:textId="0BED1B5B" w:rsidR="0011708A" w:rsidRDefault="004373A4">
            <w:r>
              <w:t>Тривалість перебування на рівні 5 сек.</w:t>
            </w:r>
          </w:p>
        </w:tc>
        <w:tc>
          <w:tcPr>
            <w:tcW w:w="750" w:type="pct"/>
          </w:tcPr>
          <w:p w14:paraId="6597E145" w14:textId="5A8D8F73" w:rsidR="0011708A" w:rsidRDefault="004373A4">
            <w:r>
              <w:t>Потім зникають, якщо їх вчасно не підняти</w:t>
            </w:r>
          </w:p>
        </w:tc>
        <w:tc>
          <w:tcPr>
            <w:tcW w:w="750" w:type="pct"/>
          </w:tcPr>
          <w:p w14:paraId="0EA9F0E8" w14:textId="0DABFF77" w:rsidR="0011708A" w:rsidRDefault="00AB6B40">
            <w:r>
              <w:t>Дає щит літаку на 10 сек</w:t>
            </w:r>
          </w:p>
        </w:tc>
        <w:tc>
          <w:tcPr>
            <w:tcW w:w="1250" w:type="pct"/>
          </w:tcPr>
          <w:p w14:paraId="288BA9C8" w14:textId="3947D3BF" w:rsidR="0011708A" w:rsidRDefault="0011708A">
            <w:r>
              <w:t>Випадає з бойових літаків після смерті</w:t>
            </w:r>
          </w:p>
        </w:tc>
      </w:tr>
    </w:tbl>
    <w:p w14:paraId="050ED175" w14:textId="48091783" w:rsidR="008A03AC" w:rsidRPr="003F087F" w:rsidRDefault="003F087F">
      <w:pPr>
        <w:pStyle w:val="1"/>
      </w:pPr>
      <w:r>
        <w:t>Арт 2</w:t>
      </w:r>
      <w:r>
        <w:rPr>
          <w:lang w:val="en-US"/>
        </w:rPr>
        <w:t>D</w:t>
      </w:r>
      <w:r>
        <w:t xml:space="preserve"> об</w:t>
      </w:r>
      <w:r>
        <w:rPr>
          <w:lang w:val="en-US"/>
        </w:rPr>
        <w:t>’</w:t>
      </w:r>
      <w:r>
        <w:t>кти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8A03AC" w14:paraId="5C60876A" w14:textId="77777777" w:rsidTr="008A0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4863173" w14:textId="29465C18" w:rsidR="008A03AC" w:rsidRDefault="004229F6">
            <w:r>
              <w:t>Спрайти</w:t>
            </w:r>
          </w:p>
        </w:tc>
        <w:tc>
          <w:tcPr>
            <w:tcW w:w="1250" w:type="pct"/>
          </w:tcPr>
          <w:p w14:paraId="4B23C83E" w14:textId="596B69C3" w:rsidR="008A03AC" w:rsidRDefault="004229F6">
            <w:r>
              <w:t>опис</w:t>
            </w:r>
          </w:p>
        </w:tc>
        <w:tc>
          <w:tcPr>
            <w:tcW w:w="1250" w:type="pct"/>
          </w:tcPr>
          <w:p w14:paraId="36C5C698" w14:textId="4E6C5BC9" w:rsidR="008A03AC" w:rsidRDefault="008A03AC"/>
        </w:tc>
      </w:tr>
      <w:tr w:rsidR="008A03AC" w14:paraId="1205332E" w14:textId="77777777" w:rsidTr="008A03AC">
        <w:tc>
          <w:tcPr>
            <w:tcW w:w="2500" w:type="pct"/>
          </w:tcPr>
          <w:p w14:paraId="7E37D14F" w14:textId="246B84F8" w:rsidR="008A03AC" w:rsidRDefault="00A40E41">
            <w:r>
              <w:t>ГГ</w:t>
            </w:r>
          </w:p>
        </w:tc>
        <w:tc>
          <w:tcPr>
            <w:tcW w:w="1250" w:type="pct"/>
          </w:tcPr>
          <w:p w14:paraId="3E65C1CE" w14:textId="7CC868DD" w:rsidR="008A03AC" w:rsidRDefault="00A40E41">
            <w:r>
              <w:t>Різні види, залежно від модиікацій</w:t>
            </w:r>
          </w:p>
        </w:tc>
        <w:tc>
          <w:tcPr>
            <w:tcW w:w="1250" w:type="pct"/>
          </w:tcPr>
          <w:p w14:paraId="60C8CA49" w14:textId="41B5F08D" w:rsidR="008A03AC" w:rsidRDefault="00A40E41">
            <w:r>
              <w:t>допрацювати</w:t>
            </w:r>
          </w:p>
        </w:tc>
      </w:tr>
      <w:tr w:rsidR="008A03AC" w14:paraId="20131863" w14:textId="77777777" w:rsidTr="008A03AC">
        <w:tc>
          <w:tcPr>
            <w:tcW w:w="2500" w:type="pct"/>
          </w:tcPr>
          <w:p w14:paraId="6C892B53" w14:textId="5CF12A67" w:rsidR="008A03AC" w:rsidRDefault="00A40E41">
            <w:r>
              <w:t>Летючі перепони(астероїди? )</w:t>
            </w:r>
          </w:p>
        </w:tc>
        <w:tc>
          <w:tcPr>
            <w:tcW w:w="1250" w:type="pct"/>
          </w:tcPr>
          <w:p w14:paraId="654FF128" w14:textId="31F5854B" w:rsidR="008A03AC" w:rsidRDefault="00A40E41">
            <w:r>
              <w:t>Розмір більший за гг</w:t>
            </w:r>
          </w:p>
        </w:tc>
        <w:tc>
          <w:tcPr>
            <w:tcW w:w="1250" w:type="pct"/>
          </w:tcPr>
          <w:p w14:paraId="46E37BD9" w14:textId="77777777" w:rsidR="008A03AC" w:rsidRDefault="008A03AC"/>
        </w:tc>
      </w:tr>
      <w:tr w:rsidR="008A03AC" w14:paraId="59BAF9E3" w14:textId="77777777" w:rsidTr="008A03AC">
        <w:tc>
          <w:tcPr>
            <w:tcW w:w="2500" w:type="pct"/>
          </w:tcPr>
          <w:p w14:paraId="179B5EAA" w14:textId="72DC08BD" w:rsidR="008A03AC" w:rsidRDefault="006046E4">
            <w:r>
              <w:t>Д</w:t>
            </w:r>
            <w:r w:rsidR="00A40E41">
              <w:t>ерева</w:t>
            </w:r>
          </w:p>
        </w:tc>
        <w:tc>
          <w:tcPr>
            <w:tcW w:w="1250" w:type="pct"/>
          </w:tcPr>
          <w:p w14:paraId="3E8B6B49" w14:textId="05EAE4E2" w:rsidR="008A03AC" w:rsidRDefault="00A40E41">
            <w:r>
              <w:t>великі</w:t>
            </w:r>
          </w:p>
        </w:tc>
        <w:tc>
          <w:tcPr>
            <w:tcW w:w="1250" w:type="pct"/>
          </w:tcPr>
          <w:p w14:paraId="059FACF6" w14:textId="77777777" w:rsidR="008A03AC" w:rsidRDefault="008A03AC"/>
        </w:tc>
      </w:tr>
      <w:tr w:rsidR="003F087F" w14:paraId="12E17BDB" w14:textId="77777777" w:rsidTr="008A03AC">
        <w:tc>
          <w:tcPr>
            <w:tcW w:w="2500" w:type="pct"/>
          </w:tcPr>
          <w:p w14:paraId="4F2A11C9" w14:textId="3437DFC2" w:rsidR="003F087F" w:rsidRDefault="006046E4">
            <w:r>
              <w:t>Хмари</w:t>
            </w:r>
          </w:p>
        </w:tc>
        <w:tc>
          <w:tcPr>
            <w:tcW w:w="1250" w:type="pct"/>
          </w:tcPr>
          <w:p w14:paraId="1BF93991" w14:textId="77777777" w:rsidR="003F087F" w:rsidRDefault="003F087F"/>
        </w:tc>
        <w:tc>
          <w:tcPr>
            <w:tcW w:w="1250" w:type="pct"/>
          </w:tcPr>
          <w:p w14:paraId="43223895" w14:textId="6661D767" w:rsidR="003F087F" w:rsidRDefault="006046E4">
            <w:r>
              <w:t>Потрібні для паралакс ефекту ріхі</w:t>
            </w:r>
          </w:p>
        </w:tc>
      </w:tr>
      <w:tr w:rsidR="003F087F" w14:paraId="4F4B75D7" w14:textId="77777777" w:rsidTr="008A03AC">
        <w:tc>
          <w:tcPr>
            <w:tcW w:w="2500" w:type="pct"/>
          </w:tcPr>
          <w:p w14:paraId="6325274E" w14:textId="53CE3D3C" w:rsidR="003F087F" w:rsidRDefault="006046E4">
            <w:r>
              <w:t>Заднік</w:t>
            </w:r>
          </w:p>
        </w:tc>
        <w:tc>
          <w:tcPr>
            <w:tcW w:w="1250" w:type="pct"/>
          </w:tcPr>
          <w:p w14:paraId="2361CB5B" w14:textId="77777777" w:rsidR="003F087F" w:rsidRDefault="003F087F"/>
        </w:tc>
        <w:tc>
          <w:tcPr>
            <w:tcW w:w="1250" w:type="pct"/>
          </w:tcPr>
          <w:p w14:paraId="79C32ABC" w14:textId="2876F3A7" w:rsidR="003F087F" w:rsidRDefault="006046E4">
            <w:r>
              <w:t>//=//</w:t>
            </w:r>
          </w:p>
        </w:tc>
      </w:tr>
      <w:tr w:rsidR="006046E4" w14:paraId="49E28688" w14:textId="77777777" w:rsidTr="008A03AC">
        <w:tc>
          <w:tcPr>
            <w:tcW w:w="2500" w:type="pct"/>
          </w:tcPr>
          <w:p w14:paraId="3E5B5118" w14:textId="3DD8E6B8" w:rsidR="006046E4" w:rsidRDefault="006046E4">
            <w:r>
              <w:t>Бойові літачки</w:t>
            </w:r>
          </w:p>
        </w:tc>
        <w:tc>
          <w:tcPr>
            <w:tcW w:w="1250" w:type="pct"/>
          </w:tcPr>
          <w:p w14:paraId="5042EAF2" w14:textId="77777777" w:rsidR="006046E4" w:rsidRDefault="006046E4"/>
        </w:tc>
        <w:tc>
          <w:tcPr>
            <w:tcW w:w="1250" w:type="pct"/>
          </w:tcPr>
          <w:p w14:paraId="323C2EF7" w14:textId="77777777" w:rsidR="006046E4" w:rsidRDefault="006046E4"/>
        </w:tc>
      </w:tr>
      <w:tr w:rsidR="006046E4" w14:paraId="2DD71A6E" w14:textId="77777777" w:rsidTr="008A03AC">
        <w:tc>
          <w:tcPr>
            <w:tcW w:w="2500" w:type="pct"/>
          </w:tcPr>
          <w:p w14:paraId="3E1A0254" w14:textId="42C18137" w:rsidR="006046E4" w:rsidRDefault="006046E4">
            <w:r>
              <w:t>Телепорти</w:t>
            </w:r>
          </w:p>
        </w:tc>
        <w:tc>
          <w:tcPr>
            <w:tcW w:w="1250" w:type="pct"/>
          </w:tcPr>
          <w:p w14:paraId="06D8257D" w14:textId="77777777" w:rsidR="006046E4" w:rsidRDefault="006046E4"/>
        </w:tc>
        <w:tc>
          <w:tcPr>
            <w:tcW w:w="1250" w:type="pct"/>
          </w:tcPr>
          <w:p w14:paraId="2D22DF23" w14:textId="77777777" w:rsidR="006046E4" w:rsidRDefault="006046E4"/>
        </w:tc>
      </w:tr>
      <w:tr w:rsidR="006046E4" w14:paraId="58CD19D8" w14:textId="77777777" w:rsidTr="008A03AC">
        <w:tc>
          <w:tcPr>
            <w:tcW w:w="2500" w:type="pct"/>
          </w:tcPr>
          <w:p w14:paraId="111670D8" w14:textId="17F7F323" w:rsidR="006046E4" w:rsidRDefault="006046E4">
            <w:r>
              <w:t>Турелі</w:t>
            </w:r>
          </w:p>
        </w:tc>
        <w:tc>
          <w:tcPr>
            <w:tcW w:w="1250" w:type="pct"/>
          </w:tcPr>
          <w:p w14:paraId="24F3B702" w14:textId="77777777" w:rsidR="006046E4" w:rsidRDefault="006046E4"/>
        </w:tc>
        <w:tc>
          <w:tcPr>
            <w:tcW w:w="1250" w:type="pct"/>
          </w:tcPr>
          <w:p w14:paraId="34C08578" w14:textId="77777777" w:rsidR="006046E4" w:rsidRDefault="006046E4"/>
        </w:tc>
      </w:tr>
      <w:tr w:rsidR="006046E4" w14:paraId="13F5AD94" w14:textId="77777777" w:rsidTr="008A03AC">
        <w:tc>
          <w:tcPr>
            <w:tcW w:w="2500" w:type="pct"/>
          </w:tcPr>
          <w:p w14:paraId="7CD875A1" w14:textId="493D8B97" w:rsidR="006046E4" w:rsidRDefault="006046E4">
            <w:r>
              <w:t>Бос</w:t>
            </w:r>
          </w:p>
        </w:tc>
        <w:tc>
          <w:tcPr>
            <w:tcW w:w="1250" w:type="pct"/>
          </w:tcPr>
          <w:p w14:paraId="1725A5D1" w14:textId="77777777" w:rsidR="006046E4" w:rsidRDefault="006046E4"/>
        </w:tc>
        <w:tc>
          <w:tcPr>
            <w:tcW w:w="1250" w:type="pct"/>
          </w:tcPr>
          <w:p w14:paraId="1A56EE03" w14:textId="77777777" w:rsidR="006046E4" w:rsidRDefault="006046E4"/>
        </w:tc>
      </w:tr>
      <w:tr w:rsidR="006046E4" w14:paraId="7EB9AFDE" w14:textId="77777777" w:rsidTr="008A03AC">
        <w:tc>
          <w:tcPr>
            <w:tcW w:w="2500" w:type="pct"/>
          </w:tcPr>
          <w:p w14:paraId="3BEA4FD0" w14:textId="62D85F29" w:rsidR="006046E4" w:rsidRDefault="006046E4">
            <w:r>
              <w:t>Гармати</w:t>
            </w:r>
          </w:p>
        </w:tc>
        <w:tc>
          <w:tcPr>
            <w:tcW w:w="1250" w:type="pct"/>
          </w:tcPr>
          <w:p w14:paraId="2704B901" w14:textId="77777777" w:rsidR="006046E4" w:rsidRDefault="006046E4"/>
        </w:tc>
        <w:tc>
          <w:tcPr>
            <w:tcW w:w="1250" w:type="pct"/>
          </w:tcPr>
          <w:p w14:paraId="7B3A180D" w14:textId="77777777" w:rsidR="006046E4" w:rsidRDefault="006046E4"/>
        </w:tc>
      </w:tr>
      <w:tr w:rsidR="006046E4" w14:paraId="28293F5F" w14:textId="77777777" w:rsidTr="008A03AC">
        <w:tc>
          <w:tcPr>
            <w:tcW w:w="2500" w:type="pct"/>
          </w:tcPr>
          <w:p w14:paraId="2BC3DF6F" w14:textId="31CDC638" w:rsidR="006046E4" w:rsidRDefault="00974CF6">
            <w:r>
              <w:t>Монети</w:t>
            </w:r>
          </w:p>
        </w:tc>
        <w:tc>
          <w:tcPr>
            <w:tcW w:w="1250" w:type="pct"/>
          </w:tcPr>
          <w:p w14:paraId="145F6624" w14:textId="77777777" w:rsidR="006046E4" w:rsidRDefault="006046E4"/>
        </w:tc>
        <w:tc>
          <w:tcPr>
            <w:tcW w:w="1250" w:type="pct"/>
          </w:tcPr>
          <w:p w14:paraId="2ADE2B20" w14:textId="77777777" w:rsidR="006046E4" w:rsidRDefault="006046E4"/>
        </w:tc>
      </w:tr>
      <w:tr w:rsidR="006046E4" w14:paraId="13C79DEF" w14:textId="77777777" w:rsidTr="008A03AC">
        <w:tc>
          <w:tcPr>
            <w:tcW w:w="2500" w:type="pct"/>
          </w:tcPr>
          <w:p w14:paraId="605B8DCE" w14:textId="6EA3915E" w:rsidR="006046E4" w:rsidRDefault="00974CF6">
            <w:r>
              <w:t>Лут</w:t>
            </w:r>
          </w:p>
        </w:tc>
        <w:tc>
          <w:tcPr>
            <w:tcW w:w="1250" w:type="pct"/>
          </w:tcPr>
          <w:p w14:paraId="335BFFEA" w14:textId="77777777" w:rsidR="006046E4" w:rsidRDefault="006046E4"/>
        </w:tc>
        <w:tc>
          <w:tcPr>
            <w:tcW w:w="1250" w:type="pct"/>
          </w:tcPr>
          <w:p w14:paraId="6B7572F2" w14:textId="77777777" w:rsidR="006046E4" w:rsidRDefault="006046E4"/>
        </w:tc>
      </w:tr>
      <w:tr w:rsidR="006046E4" w14:paraId="68690B79" w14:textId="77777777" w:rsidTr="008A03AC">
        <w:tc>
          <w:tcPr>
            <w:tcW w:w="2500" w:type="pct"/>
          </w:tcPr>
          <w:p w14:paraId="64CF7E7E" w14:textId="639183E7" w:rsidR="006046E4" w:rsidRDefault="00974CF6">
            <w:r>
              <w:t>Бонус магніт</w:t>
            </w:r>
          </w:p>
        </w:tc>
        <w:tc>
          <w:tcPr>
            <w:tcW w:w="1250" w:type="pct"/>
          </w:tcPr>
          <w:p w14:paraId="0734A715" w14:textId="77777777" w:rsidR="006046E4" w:rsidRDefault="006046E4"/>
        </w:tc>
        <w:tc>
          <w:tcPr>
            <w:tcW w:w="1250" w:type="pct"/>
          </w:tcPr>
          <w:p w14:paraId="09FA750C" w14:textId="77777777" w:rsidR="006046E4" w:rsidRDefault="006046E4"/>
        </w:tc>
      </w:tr>
      <w:tr w:rsidR="006046E4" w14:paraId="576ECF52" w14:textId="77777777" w:rsidTr="008A03AC">
        <w:tc>
          <w:tcPr>
            <w:tcW w:w="2500" w:type="pct"/>
          </w:tcPr>
          <w:p w14:paraId="1B8F8600" w14:textId="54EC7900" w:rsidR="006046E4" w:rsidRDefault="00974CF6">
            <w:r>
              <w:t>Бонус модифікатор зброї</w:t>
            </w:r>
          </w:p>
        </w:tc>
        <w:tc>
          <w:tcPr>
            <w:tcW w:w="1250" w:type="pct"/>
          </w:tcPr>
          <w:p w14:paraId="6C147242" w14:textId="77777777" w:rsidR="006046E4" w:rsidRDefault="006046E4"/>
        </w:tc>
        <w:tc>
          <w:tcPr>
            <w:tcW w:w="1250" w:type="pct"/>
          </w:tcPr>
          <w:p w14:paraId="67703A05" w14:textId="77777777" w:rsidR="006046E4" w:rsidRDefault="006046E4"/>
        </w:tc>
      </w:tr>
      <w:tr w:rsidR="00974CF6" w14:paraId="4FCC6A9E" w14:textId="77777777" w:rsidTr="008A03AC">
        <w:tc>
          <w:tcPr>
            <w:tcW w:w="2500" w:type="pct"/>
          </w:tcPr>
          <w:p w14:paraId="7DE9E171" w14:textId="751BD493" w:rsidR="00974CF6" w:rsidRDefault="00974CF6">
            <w:r>
              <w:t>Бонус невидимість</w:t>
            </w:r>
          </w:p>
        </w:tc>
        <w:tc>
          <w:tcPr>
            <w:tcW w:w="1250" w:type="pct"/>
          </w:tcPr>
          <w:p w14:paraId="107AB76C" w14:textId="77777777" w:rsidR="00974CF6" w:rsidRDefault="00974CF6"/>
        </w:tc>
        <w:tc>
          <w:tcPr>
            <w:tcW w:w="1250" w:type="pct"/>
          </w:tcPr>
          <w:p w14:paraId="4EDB5804" w14:textId="77777777" w:rsidR="00974CF6" w:rsidRDefault="00974CF6"/>
        </w:tc>
      </w:tr>
      <w:tr w:rsidR="00974CF6" w14:paraId="43F5AF86" w14:textId="77777777" w:rsidTr="008A03AC">
        <w:tc>
          <w:tcPr>
            <w:tcW w:w="2500" w:type="pct"/>
          </w:tcPr>
          <w:p w14:paraId="22EF59EF" w14:textId="26CDBD35" w:rsidR="00974CF6" w:rsidRDefault="00E370A5">
            <w:r>
              <w:t>Декоративні елементи оточення</w:t>
            </w:r>
          </w:p>
        </w:tc>
        <w:tc>
          <w:tcPr>
            <w:tcW w:w="1250" w:type="pct"/>
          </w:tcPr>
          <w:p w14:paraId="5359E164" w14:textId="77777777" w:rsidR="00974CF6" w:rsidRDefault="00974CF6"/>
        </w:tc>
        <w:tc>
          <w:tcPr>
            <w:tcW w:w="1250" w:type="pct"/>
          </w:tcPr>
          <w:p w14:paraId="3A28A2AE" w14:textId="77777777" w:rsidR="00974CF6" w:rsidRDefault="00974CF6"/>
        </w:tc>
      </w:tr>
      <w:tr w:rsidR="00974CF6" w14:paraId="1A003742" w14:textId="77777777" w:rsidTr="008A03AC">
        <w:tc>
          <w:tcPr>
            <w:tcW w:w="2500" w:type="pct"/>
          </w:tcPr>
          <w:p w14:paraId="633DFAAE" w14:textId="30132ADB" w:rsidR="00974CF6" w:rsidRDefault="00016E43">
            <w:r>
              <w:t>Іграшка-єдиноріг</w:t>
            </w:r>
          </w:p>
        </w:tc>
        <w:tc>
          <w:tcPr>
            <w:tcW w:w="1250" w:type="pct"/>
          </w:tcPr>
          <w:p w14:paraId="5BC6E291" w14:textId="77777777" w:rsidR="00974CF6" w:rsidRDefault="00974CF6"/>
        </w:tc>
        <w:tc>
          <w:tcPr>
            <w:tcW w:w="1250" w:type="pct"/>
          </w:tcPr>
          <w:p w14:paraId="77EEAA17" w14:textId="77777777" w:rsidR="00974CF6" w:rsidRDefault="00974CF6"/>
        </w:tc>
      </w:tr>
      <w:tr w:rsidR="00974CF6" w14:paraId="0BE31B0C" w14:textId="77777777" w:rsidTr="008A03AC">
        <w:tc>
          <w:tcPr>
            <w:tcW w:w="2500" w:type="pct"/>
          </w:tcPr>
          <w:p w14:paraId="1DA4D7D3" w14:textId="77777777" w:rsidR="00974CF6" w:rsidRDefault="00974CF6"/>
        </w:tc>
        <w:tc>
          <w:tcPr>
            <w:tcW w:w="1250" w:type="pct"/>
          </w:tcPr>
          <w:p w14:paraId="57F88182" w14:textId="77777777" w:rsidR="00974CF6" w:rsidRDefault="00974CF6"/>
        </w:tc>
        <w:tc>
          <w:tcPr>
            <w:tcW w:w="1250" w:type="pct"/>
          </w:tcPr>
          <w:p w14:paraId="738D397B" w14:textId="77777777" w:rsidR="00974CF6" w:rsidRDefault="00974CF6"/>
        </w:tc>
      </w:tr>
    </w:tbl>
    <w:p w14:paraId="72BC7AD8" w14:textId="74AF7B90" w:rsidR="003F087F" w:rsidRPr="003F087F" w:rsidRDefault="003F087F" w:rsidP="003F087F">
      <w:pPr>
        <w:pStyle w:val="1"/>
      </w:pPr>
      <w:r>
        <w:t>Анімації гг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437"/>
        <w:gridCol w:w="1949"/>
        <w:gridCol w:w="1462"/>
        <w:gridCol w:w="1462"/>
        <w:gridCol w:w="2437"/>
      </w:tblGrid>
      <w:tr w:rsidR="003F087F" w14:paraId="2AA4494A" w14:textId="77777777" w:rsidTr="004A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43C1A43C" w14:textId="50980A23" w:rsidR="003F087F" w:rsidRDefault="0086186D" w:rsidP="004A54A4">
            <w:r>
              <w:t>Опис</w:t>
            </w:r>
          </w:p>
        </w:tc>
        <w:tc>
          <w:tcPr>
            <w:tcW w:w="1000" w:type="pct"/>
          </w:tcPr>
          <w:p w14:paraId="76C65DB2" w14:textId="3B8BF072" w:rsidR="003F087F" w:rsidRDefault="003F087F" w:rsidP="004A54A4"/>
        </w:tc>
        <w:tc>
          <w:tcPr>
            <w:tcW w:w="750" w:type="pct"/>
          </w:tcPr>
          <w:p w14:paraId="330575F1" w14:textId="6D33E9D0" w:rsidR="003F087F" w:rsidRDefault="003F087F" w:rsidP="004A54A4">
            <w:r>
              <w:t xml:space="preserve"> %</w:t>
            </w:r>
          </w:p>
        </w:tc>
        <w:tc>
          <w:tcPr>
            <w:tcW w:w="750" w:type="pct"/>
          </w:tcPr>
          <w:p w14:paraId="738A7730" w14:textId="1D527F5B" w:rsidR="003F087F" w:rsidRDefault="003F087F" w:rsidP="004A54A4"/>
        </w:tc>
        <w:tc>
          <w:tcPr>
            <w:tcW w:w="1250" w:type="pct"/>
          </w:tcPr>
          <w:p w14:paraId="220B6812" w14:textId="77777777" w:rsidR="003F087F" w:rsidRDefault="003F087F" w:rsidP="004A54A4">
            <w:r>
              <w:t>Примітки</w:t>
            </w:r>
          </w:p>
        </w:tc>
      </w:tr>
      <w:tr w:rsidR="003F087F" w14:paraId="58204F0F" w14:textId="77777777" w:rsidTr="004A54A4">
        <w:tc>
          <w:tcPr>
            <w:tcW w:w="1250" w:type="pct"/>
          </w:tcPr>
          <w:p w14:paraId="7B9C720C" w14:textId="79A66DB9" w:rsidR="003F087F" w:rsidRDefault="0046333B" w:rsidP="004A54A4">
            <w:r>
              <w:lastRenderedPageBreak/>
              <w:t>Взаємодія з предметами</w:t>
            </w:r>
          </w:p>
        </w:tc>
        <w:tc>
          <w:tcPr>
            <w:tcW w:w="1000" w:type="pct"/>
          </w:tcPr>
          <w:p w14:paraId="3BD03237" w14:textId="77777777" w:rsidR="003F087F" w:rsidRDefault="003F087F" w:rsidP="004A54A4"/>
        </w:tc>
        <w:tc>
          <w:tcPr>
            <w:tcW w:w="750" w:type="pct"/>
          </w:tcPr>
          <w:p w14:paraId="3D234B90" w14:textId="77777777" w:rsidR="003F087F" w:rsidRDefault="003F087F" w:rsidP="004A54A4"/>
        </w:tc>
        <w:tc>
          <w:tcPr>
            <w:tcW w:w="750" w:type="pct"/>
          </w:tcPr>
          <w:p w14:paraId="0E169627" w14:textId="77777777" w:rsidR="003F087F" w:rsidRDefault="003F087F" w:rsidP="004A54A4"/>
        </w:tc>
        <w:tc>
          <w:tcPr>
            <w:tcW w:w="1250" w:type="pct"/>
          </w:tcPr>
          <w:p w14:paraId="138B0A8C" w14:textId="77777777" w:rsidR="003F087F" w:rsidRDefault="003F087F" w:rsidP="004A54A4"/>
        </w:tc>
      </w:tr>
      <w:tr w:rsidR="003F087F" w14:paraId="208DFE05" w14:textId="77777777" w:rsidTr="004A54A4">
        <w:tc>
          <w:tcPr>
            <w:tcW w:w="1250" w:type="pct"/>
          </w:tcPr>
          <w:p w14:paraId="6A85E71C" w14:textId="0078CFA2" w:rsidR="003F087F" w:rsidRDefault="0046333B" w:rsidP="004A54A4">
            <w:r>
              <w:t>Пересування</w:t>
            </w:r>
          </w:p>
        </w:tc>
        <w:tc>
          <w:tcPr>
            <w:tcW w:w="1000" w:type="pct"/>
          </w:tcPr>
          <w:p w14:paraId="2E001642" w14:textId="77777777" w:rsidR="003F087F" w:rsidRDefault="003F087F" w:rsidP="004A54A4"/>
        </w:tc>
        <w:tc>
          <w:tcPr>
            <w:tcW w:w="750" w:type="pct"/>
          </w:tcPr>
          <w:p w14:paraId="5462A9D5" w14:textId="77777777" w:rsidR="003F087F" w:rsidRDefault="003F087F" w:rsidP="004A54A4"/>
        </w:tc>
        <w:tc>
          <w:tcPr>
            <w:tcW w:w="750" w:type="pct"/>
          </w:tcPr>
          <w:p w14:paraId="681A31A2" w14:textId="77777777" w:rsidR="003F087F" w:rsidRDefault="003F087F" w:rsidP="004A54A4"/>
        </w:tc>
        <w:tc>
          <w:tcPr>
            <w:tcW w:w="1250" w:type="pct"/>
          </w:tcPr>
          <w:p w14:paraId="4FEF0B36" w14:textId="77777777" w:rsidR="003F087F" w:rsidRDefault="003F087F" w:rsidP="004A54A4"/>
        </w:tc>
      </w:tr>
      <w:tr w:rsidR="003F087F" w14:paraId="19F46C10" w14:textId="77777777" w:rsidTr="004A54A4">
        <w:tc>
          <w:tcPr>
            <w:tcW w:w="1250" w:type="pct"/>
          </w:tcPr>
          <w:p w14:paraId="0256D2C6" w14:textId="77777777" w:rsidR="003F087F" w:rsidRDefault="003F087F" w:rsidP="004A54A4"/>
        </w:tc>
        <w:tc>
          <w:tcPr>
            <w:tcW w:w="1000" w:type="pct"/>
          </w:tcPr>
          <w:p w14:paraId="57E097F2" w14:textId="77777777" w:rsidR="003F087F" w:rsidRDefault="003F087F" w:rsidP="004A54A4"/>
        </w:tc>
        <w:tc>
          <w:tcPr>
            <w:tcW w:w="750" w:type="pct"/>
          </w:tcPr>
          <w:p w14:paraId="5E320A96" w14:textId="77777777" w:rsidR="003F087F" w:rsidRDefault="003F087F" w:rsidP="004A54A4"/>
        </w:tc>
        <w:tc>
          <w:tcPr>
            <w:tcW w:w="750" w:type="pct"/>
          </w:tcPr>
          <w:p w14:paraId="40CD0E02" w14:textId="77777777" w:rsidR="003F087F" w:rsidRDefault="003F087F" w:rsidP="004A54A4"/>
        </w:tc>
        <w:tc>
          <w:tcPr>
            <w:tcW w:w="1250" w:type="pct"/>
          </w:tcPr>
          <w:p w14:paraId="159F43B0" w14:textId="77777777" w:rsidR="003F087F" w:rsidRDefault="003F087F" w:rsidP="004A54A4"/>
        </w:tc>
      </w:tr>
    </w:tbl>
    <w:p w14:paraId="50E27355" w14:textId="0AE0A10E" w:rsidR="003F087F" w:rsidRPr="003F087F" w:rsidRDefault="003F087F" w:rsidP="003F087F">
      <w:pPr>
        <w:pStyle w:val="1"/>
      </w:pPr>
      <w:r>
        <w:t>Анімації 2</w:t>
      </w:r>
      <w:r>
        <w:rPr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437"/>
        <w:gridCol w:w="1949"/>
        <w:gridCol w:w="1462"/>
        <w:gridCol w:w="1462"/>
        <w:gridCol w:w="2437"/>
      </w:tblGrid>
      <w:tr w:rsidR="003F087F" w14:paraId="0A2C7A6A" w14:textId="77777777" w:rsidTr="004A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1A6F75B3" w14:textId="490ABAD9" w:rsidR="003F087F" w:rsidRDefault="00777C09" w:rsidP="004A54A4">
            <w:r>
              <w:t>опис</w:t>
            </w:r>
          </w:p>
        </w:tc>
        <w:tc>
          <w:tcPr>
            <w:tcW w:w="1000" w:type="pct"/>
          </w:tcPr>
          <w:p w14:paraId="41030422" w14:textId="1E410122" w:rsidR="003F087F" w:rsidRDefault="003F087F" w:rsidP="004A54A4"/>
        </w:tc>
        <w:tc>
          <w:tcPr>
            <w:tcW w:w="750" w:type="pct"/>
          </w:tcPr>
          <w:p w14:paraId="2BC2575B" w14:textId="7CD58A2A" w:rsidR="003F087F" w:rsidRDefault="003F087F" w:rsidP="004A54A4">
            <w:r>
              <w:t>%</w:t>
            </w:r>
          </w:p>
        </w:tc>
        <w:tc>
          <w:tcPr>
            <w:tcW w:w="750" w:type="pct"/>
          </w:tcPr>
          <w:p w14:paraId="599E1114" w14:textId="1A60A00A" w:rsidR="003F087F" w:rsidRDefault="003F087F" w:rsidP="004A54A4"/>
        </w:tc>
        <w:tc>
          <w:tcPr>
            <w:tcW w:w="1250" w:type="pct"/>
          </w:tcPr>
          <w:p w14:paraId="20020FFF" w14:textId="77777777" w:rsidR="003F087F" w:rsidRDefault="003F087F" w:rsidP="004A54A4">
            <w:r>
              <w:t>Примітки</w:t>
            </w:r>
          </w:p>
        </w:tc>
      </w:tr>
      <w:tr w:rsidR="003F087F" w14:paraId="2E922C79" w14:textId="77777777" w:rsidTr="004A54A4">
        <w:tc>
          <w:tcPr>
            <w:tcW w:w="1250" w:type="pct"/>
          </w:tcPr>
          <w:p w14:paraId="6760E0A3" w14:textId="095DF341" w:rsidR="003F087F" w:rsidRDefault="00527924" w:rsidP="004A54A4">
            <w:r>
              <w:t>Задній фон</w:t>
            </w:r>
          </w:p>
        </w:tc>
        <w:tc>
          <w:tcPr>
            <w:tcW w:w="1000" w:type="pct"/>
          </w:tcPr>
          <w:p w14:paraId="0A96CCE5" w14:textId="77777777" w:rsidR="003F087F" w:rsidRDefault="003F087F" w:rsidP="004A54A4"/>
        </w:tc>
        <w:tc>
          <w:tcPr>
            <w:tcW w:w="750" w:type="pct"/>
          </w:tcPr>
          <w:p w14:paraId="563F3472" w14:textId="77777777" w:rsidR="003F087F" w:rsidRDefault="003F087F" w:rsidP="004A54A4"/>
        </w:tc>
        <w:tc>
          <w:tcPr>
            <w:tcW w:w="750" w:type="pct"/>
          </w:tcPr>
          <w:p w14:paraId="51CBEFA6" w14:textId="77777777" w:rsidR="003F087F" w:rsidRDefault="003F087F" w:rsidP="004A54A4"/>
        </w:tc>
        <w:tc>
          <w:tcPr>
            <w:tcW w:w="1250" w:type="pct"/>
          </w:tcPr>
          <w:p w14:paraId="17B5A546" w14:textId="77777777" w:rsidR="003F087F" w:rsidRDefault="003F087F" w:rsidP="004A54A4"/>
        </w:tc>
      </w:tr>
      <w:tr w:rsidR="003F087F" w14:paraId="3B9AADAE" w14:textId="77777777" w:rsidTr="004A54A4">
        <w:tc>
          <w:tcPr>
            <w:tcW w:w="1250" w:type="pct"/>
          </w:tcPr>
          <w:p w14:paraId="38C0E0B8" w14:textId="0CED9366" w:rsidR="003F087F" w:rsidRDefault="00527924" w:rsidP="004A54A4">
            <w:r>
              <w:t>Шкала життя</w:t>
            </w:r>
          </w:p>
        </w:tc>
        <w:tc>
          <w:tcPr>
            <w:tcW w:w="1000" w:type="pct"/>
          </w:tcPr>
          <w:p w14:paraId="5A79C69D" w14:textId="77777777" w:rsidR="003F087F" w:rsidRDefault="003F087F" w:rsidP="004A54A4"/>
        </w:tc>
        <w:tc>
          <w:tcPr>
            <w:tcW w:w="750" w:type="pct"/>
          </w:tcPr>
          <w:p w14:paraId="0CC551BA" w14:textId="77777777" w:rsidR="003F087F" w:rsidRDefault="003F087F" w:rsidP="004A54A4"/>
        </w:tc>
        <w:tc>
          <w:tcPr>
            <w:tcW w:w="750" w:type="pct"/>
          </w:tcPr>
          <w:p w14:paraId="08DCF423" w14:textId="77777777" w:rsidR="003F087F" w:rsidRDefault="003F087F" w:rsidP="004A54A4"/>
        </w:tc>
        <w:tc>
          <w:tcPr>
            <w:tcW w:w="1250" w:type="pct"/>
          </w:tcPr>
          <w:p w14:paraId="1F8E9299" w14:textId="77777777" w:rsidR="003F087F" w:rsidRDefault="003F087F" w:rsidP="004A54A4"/>
        </w:tc>
      </w:tr>
      <w:tr w:rsidR="00527924" w14:paraId="47E04C86" w14:textId="77777777" w:rsidTr="004A54A4">
        <w:tc>
          <w:tcPr>
            <w:tcW w:w="1250" w:type="pct"/>
          </w:tcPr>
          <w:p w14:paraId="680E2F78" w14:textId="68A11C96" w:rsidR="00527924" w:rsidRDefault="00527924" w:rsidP="004A54A4">
            <w:r>
              <w:t>Спрайти-підказки</w:t>
            </w:r>
          </w:p>
        </w:tc>
        <w:tc>
          <w:tcPr>
            <w:tcW w:w="1000" w:type="pct"/>
          </w:tcPr>
          <w:p w14:paraId="034005A9" w14:textId="77777777" w:rsidR="00527924" w:rsidRDefault="00527924" w:rsidP="004A54A4"/>
        </w:tc>
        <w:tc>
          <w:tcPr>
            <w:tcW w:w="750" w:type="pct"/>
          </w:tcPr>
          <w:p w14:paraId="4A25C98F" w14:textId="77777777" w:rsidR="00527924" w:rsidRDefault="00527924" w:rsidP="004A54A4"/>
        </w:tc>
        <w:tc>
          <w:tcPr>
            <w:tcW w:w="750" w:type="pct"/>
          </w:tcPr>
          <w:p w14:paraId="26B25064" w14:textId="77777777" w:rsidR="00527924" w:rsidRDefault="00527924" w:rsidP="004A54A4"/>
        </w:tc>
        <w:tc>
          <w:tcPr>
            <w:tcW w:w="1250" w:type="pct"/>
          </w:tcPr>
          <w:p w14:paraId="21C2C3DA" w14:textId="77777777" w:rsidR="00527924" w:rsidRDefault="00527924" w:rsidP="004A54A4"/>
        </w:tc>
      </w:tr>
      <w:tr w:rsidR="00527924" w14:paraId="19888DBE" w14:textId="77777777" w:rsidTr="004A54A4">
        <w:tc>
          <w:tcPr>
            <w:tcW w:w="1250" w:type="pct"/>
          </w:tcPr>
          <w:p w14:paraId="316150DA" w14:textId="002E08AD" w:rsidR="00527924" w:rsidRDefault="00527924" w:rsidP="004A54A4">
            <w:r>
              <w:t>Картинка виграшу</w:t>
            </w:r>
          </w:p>
        </w:tc>
        <w:tc>
          <w:tcPr>
            <w:tcW w:w="1000" w:type="pct"/>
          </w:tcPr>
          <w:p w14:paraId="7D6789A4" w14:textId="77777777" w:rsidR="00527924" w:rsidRDefault="00527924" w:rsidP="004A54A4"/>
        </w:tc>
        <w:tc>
          <w:tcPr>
            <w:tcW w:w="750" w:type="pct"/>
          </w:tcPr>
          <w:p w14:paraId="08185F9A" w14:textId="77777777" w:rsidR="00527924" w:rsidRDefault="00527924" w:rsidP="004A54A4"/>
        </w:tc>
        <w:tc>
          <w:tcPr>
            <w:tcW w:w="750" w:type="pct"/>
          </w:tcPr>
          <w:p w14:paraId="2A1856B6" w14:textId="77777777" w:rsidR="00527924" w:rsidRDefault="00527924" w:rsidP="004A54A4"/>
        </w:tc>
        <w:tc>
          <w:tcPr>
            <w:tcW w:w="1250" w:type="pct"/>
          </w:tcPr>
          <w:p w14:paraId="02C34DB3" w14:textId="77777777" w:rsidR="00527924" w:rsidRDefault="00527924" w:rsidP="004A54A4"/>
        </w:tc>
      </w:tr>
      <w:tr w:rsidR="00527924" w14:paraId="6832FCA6" w14:textId="77777777" w:rsidTr="004A54A4">
        <w:tc>
          <w:tcPr>
            <w:tcW w:w="1250" w:type="pct"/>
          </w:tcPr>
          <w:p w14:paraId="2CBA4BD9" w14:textId="50C627C7" w:rsidR="00527924" w:rsidRDefault="00527924" w:rsidP="004A54A4">
            <w:r>
              <w:t>Спрайти діалогів</w:t>
            </w:r>
          </w:p>
        </w:tc>
        <w:tc>
          <w:tcPr>
            <w:tcW w:w="1000" w:type="pct"/>
          </w:tcPr>
          <w:p w14:paraId="01FC810E" w14:textId="77777777" w:rsidR="00527924" w:rsidRDefault="00527924" w:rsidP="004A54A4"/>
        </w:tc>
        <w:tc>
          <w:tcPr>
            <w:tcW w:w="750" w:type="pct"/>
          </w:tcPr>
          <w:p w14:paraId="4EEF9E0F" w14:textId="77777777" w:rsidR="00527924" w:rsidRDefault="00527924" w:rsidP="004A54A4"/>
        </w:tc>
        <w:tc>
          <w:tcPr>
            <w:tcW w:w="750" w:type="pct"/>
          </w:tcPr>
          <w:p w14:paraId="598F8ED6" w14:textId="77777777" w:rsidR="00527924" w:rsidRDefault="00527924" w:rsidP="004A54A4"/>
        </w:tc>
        <w:tc>
          <w:tcPr>
            <w:tcW w:w="1250" w:type="pct"/>
          </w:tcPr>
          <w:p w14:paraId="736797AF" w14:textId="77777777" w:rsidR="00527924" w:rsidRDefault="00527924" w:rsidP="004A54A4"/>
        </w:tc>
      </w:tr>
      <w:tr w:rsidR="00527924" w14:paraId="4994EB11" w14:textId="77777777" w:rsidTr="004A54A4">
        <w:tc>
          <w:tcPr>
            <w:tcW w:w="1250" w:type="pct"/>
          </w:tcPr>
          <w:p w14:paraId="65D87454" w14:textId="671C67F5" w:rsidR="00527924" w:rsidRDefault="002A553B" w:rsidP="004A54A4">
            <w:r>
              <w:t>Спрайти персонажів</w:t>
            </w:r>
          </w:p>
        </w:tc>
        <w:tc>
          <w:tcPr>
            <w:tcW w:w="1000" w:type="pct"/>
          </w:tcPr>
          <w:p w14:paraId="3BF3B2A0" w14:textId="77777777" w:rsidR="00527924" w:rsidRDefault="00527924" w:rsidP="004A54A4"/>
        </w:tc>
        <w:tc>
          <w:tcPr>
            <w:tcW w:w="750" w:type="pct"/>
          </w:tcPr>
          <w:p w14:paraId="0F18847C" w14:textId="77777777" w:rsidR="00527924" w:rsidRDefault="00527924" w:rsidP="004A54A4"/>
        </w:tc>
        <w:tc>
          <w:tcPr>
            <w:tcW w:w="750" w:type="pct"/>
          </w:tcPr>
          <w:p w14:paraId="3A9F5327" w14:textId="77777777" w:rsidR="00527924" w:rsidRDefault="00527924" w:rsidP="004A54A4"/>
        </w:tc>
        <w:tc>
          <w:tcPr>
            <w:tcW w:w="1250" w:type="pct"/>
          </w:tcPr>
          <w:p w14:paraId="0D45CB4C" w14:textId="77777777" w:rsidR="00527924" w:rsidRDefault="00527924" w:rsidP="004A54A4"/>
        </w:tc>
      </w:tr>
      <w:tr w:rsidR="003F087F" w14:paraId="4F90F1DB" w14:textId="77777777" w:rsidTr="004A54A4">
        <w:tc>
          <w:tcPr>
            <w:tcW w:w="1250" w:type="pct"/>
          </w:tcPr>
          <w:p w14:paraId="3805CB98" w14:textId="6A80F7CB" w:rsidR="003F087F" w:rsidRDefault="00961D90" w:rsidP="004A54A4">
            <w:r>
              <w:t>Взриви</w:t>
            </w:r>
          </w:p>
        </w:tc>
        <w:tc>
          <w:tcPr>
            <w:tcW w:w="1000" w:type="pct"/>
          </w:tcPr>
          <w:p w14:paraId="516068D3" w14:textId="77777777" w:rsidR="003F087F" w:rsidRDefault="003F087F" w:rsidP="004A54A4"/>
        </w:tc>
        <w:tc>
          <w:tcPr>
            <w:tcW w:w="750" w:type="pct"/>
          </w:tcPr>
          <w:p w14:paraId="7AA241FD" w14:textId="77777777" w:rsidR="003F087F" w:rsidRDefault="003F087F" w:rsidP="004A54A4"/>
        </w:tc>
        <w:tc>
          <w:tcPr>
            <w:tcW w:w="750" w:type="pct"/>
          </w:tcPr>
          <w:p w14:paraId="3DCA70DC" w14:textId="77777777" w:rsidR="003F087F" w:rsidRDefault="003F087F" w:rsidP="004A54A4"/>
        </w:tc>
        <w:tc>
          <w:tcPr>
            <w:tcW w:w="1250" w:type="pct"/>
          </w:tcPr>
          <w:p w14:paraId="1A587BC5" w14:textId="77777777" w:rsidR="003F087F" w:rsidRDefault="003F087F" w:rsidP="004A54A4"/>
        </w:tc>
      </w:tr>
    </w:tbl>
    <w:p w14:paraId="069B4EBB" w14:textId="6AACC6FD" w:rsidR="003F087F" w:rsidRPr="003F087F" w:rsidRDefault="003F087F" w:rsidP="003F087F">
      <w:pPr>
        <w:pStyle w:val="1"/>
        <w:rPr>
          <w:lang w:val="en-US"/>
        </w:rPr>
      </w:pPr>
      <w:r>
        <w:rPr>
          <w:lang w:val="en-US"/>
        </w:rPr>
        <w:t>VFX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428"/>
        <w:gridCol w:w="1940"/>
        <w:gridCol w:w="1454"/>
        <w:gridCol w:w="1496"/>
        <w:gridCol w:w="2429"/>
      </w:tblGrid>
      <w:tr w:rsidR="003F087F" w14:paraId="49F4183C" w14:textId="77777777" w:rsidTr="004A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0F280C31" w14:textId="581C5C51" w:rsidR="003F087F" w:rsidRDefault="003B133B" w:rsidP="004A54A4">
            <w:r>
              <w:t>опис</w:t>
            </w:r>
          </w:p>
        </w:tc>
        <w:tc>
          <w:tcPr>
            <w:tcW w:w="1000" w:type="pct"/>
          </w:tcPr>
          <w:p w14:paraId="0E686661" w14:textId="3014A084" w:rsidR="003F087F" w:rsidRDefault="003B133B" w:rsidP="004A54A4">
            <w:r>
              <w:t>затухання</w:t>
            </w:r>
          </w:p>
        </w:tc>
        <w:tc>
          <w:tcPr>
            <w:tcW w:w="750" w:type="pct"/>
          </w:tcPr>
          <w:p w14:paraId="562C6204" w14:textId="5DC7A680" w:rsidR="003F087F" w:rsidRDefault="003B133B" w:rsidP="004A54A4">
            <w:r>
              <w:t>тривалість</w:t>
            </w:r>
          </w:p>
        </w:tc>
        <w:tc>
          <w:tcPr>
            <w:tcW w:w="750" w:type="pct"/>
          </w:tcPr>
          <w:p w14:paraId="7FB917EE" w14:textId="0942B1DC" w:rsidR="003F087F" w:rsidRDefault="003B133B" w:rsidP="004A54A4">
            <w:r>
              <w:t>зацикленість</w:t>
            </w:r>
          </w:p>
        </w:tc>
        <w:tc>
          <w:tcPr>
            <w:tcW w:w="1250" w:type="pct"/>
          </w:tcPr>
          <w:p w14:paraId="7AD7F58D" w14:textId="77777777" w:rsidR="003F087F" w:rsidRDefault="003F087F" w:rsidP="004A54A4">
            <w:r>
              <w:t>Примітки</w:t>
            </w:r>
          </w:p>
        </w:tc>
      </w:tr>
      <w:tr w:rsidR="003F087F" w14:paraId="64A422DD" w14:textId="77777777" w:rsidTr="004A54A4">
        <w:tc>
          <w:tcPr>
            <w:tcW w:w="1250" w:type="pct"/>
          </w:tcPr>
          <w:p w14:paraId="345292EF" w14:textId="1755CD8A" w:rsidR="003F087F" w:rsidRDefault="002A553B" w:rsidP="004A54A4">
            <w:r>
              <w:t>Ефект пролітання в повітрі</w:t>
            </w:r>
          </w:p>
        </w:tc>
        <w:tc>
          <w:tcPr>
            <w:tcW w:w="1000" w:type="pct"/>
          </w:tcPr>
          <w:p w14:paraId="5EDBAC32" w14:textId="77777777" w:rsidR="003F087F" w:rsidRDefault="003F087F" w:rsidP="004A54A4"/>
        </w:tc>
        <w:tc>
          <w:tcPr>
            <w:tcW w:w="750" w:type="pct"/>
          </w:tcPr>
          <w:p w14:paraId="2C69DE0C" w14:textId="77777777" w:rsidR="003F087F" w:rsidRDefault="003F087F" w:rsidP="004A54A4"/>
        </w:tc>
        <w:tc>
          <w:tcPr>
            <w:tcW w:w="750" w:type="pct"/>
          </w:tcPr>
          <w:p w14:paraId="74782AB4" w14:textId="77777777" w:rsidR="003F087F" w:rsidRDefault="003F087F" w:rsidP="004A54A4"/>
        </w:tc>
        <w:tc>
          <w:tcPr>
            <w:tcW w:w="1250" w:type="pct"/>
          </w:tcPr>
          <w:p w14:paraId="410B2C02" w14:textId="77777777" w:rsidR="003F087F" w:rsidRDefault="003F087F" w:rsidP="004A54A4"/>
        </w:tc>
      </w:tr>
      <w:tr w:rsidR="003F087F" w14:paraId="49983906" w14:textId="77777777" w:rsidTr="004A54A4">
        <w:tc>
          <w:tcPr>
            <w:tcW w:w="1250" w:type="pct"/>
          </w:tcPr>
          <w:p w14:paraId="07DA65D6" w14:textId="381BFBE5" w:rsidR="003F087F" w:rsidRDefault="002A553B" w:rsidP="004A54A4">
            <w:r>
              <w:t>Часточки при знищенні ворога</w:t>
            </w:r>
          </w:p>
        </w:tc>
        <w:tc>
          <w:tcPr>
            <w:tcW w:w="1000" w:type="pct"/>
          </w:tcPr>
          <w:p w14:paraId="60816548" w14:textId="77777777" w:rsidR="003F087F" w:rsidRDefault="003F087F" w:rsidP="004A54A4"/>
        </w:tc>
        <w:tc>
          <w:tcPr>
            <w:tcW w:w="750" w:type="pct"/>
          </w:tcPr>
          <w:p w14:paraId="5F17713E" w14:textId="77777777" w:rsidR="003F087F" w:rsidRDefault="003F087F" w:rsidP="004A54A4"/>
        </w:tc>
        <w:tc>
          <w:tcPr>
            <w:tcW w:w="750" w:type="pct"/>
          </w:tcPr>
          <w:p w14:paraId="21603B8E" w14:textId="77777777" w:rsidR="003F087F" w:rsidRDefault="003F087F" w:rsidP="004A54A4"/>
        </w:tc>
        <w:tc>
          <w:tcPr>
            <w:tcW w:w="1250" w:type="pct"/>
          </w:tcPr>
          <w:p w14:paraId="03D97CDF" w14:textId="77777777" w:rsidR="003F087F" w:rsidRDefault="003F087F" w:rsidP="004A54A4"/>
        </w:tc>
      </w:tr>
      <w:tr w:rsidR="003F087F" w14:paraId="762BAC9E" w14:textId="77777777" w:rsidTr="004A54A4">
        <w:tc>
          <w:tcPr>
            <w:tcW w:w="1250" w:type="pct"/>
          </w:tcPr>
          <w:p w14:paraId="6FD075FD" w14:textId="74623893" w:rsidR="003F087F" w:rsidRDefault="002A553B" w:rsidP="004A54A4">
            <w:r>
              <w:t>Ефект невидимості</w:t>
            </w:r>
          </w:p>
        </w:tc>
        <w:tc>
          <w:tcPr>
            <w:tcW w:w="1000" w:type="pct"/>
          </w:tcPr>
          <w:p w14:paraId="2B4B70CF" w14:textId="77777777" w:rsidR="003F087F" w:rsidRDefault="003F087F" w:rsidP="004A54A4"/>
        </w:tc>
        <w:tc>
          <w:tcPr>
            <w:tcW w:w="750" w:type="pct"/>
          </w:tcPr>
          <w:p w14:paraId="08337F75" w14:textId="77777777" w:rsidR="003F087F" w:rsidRDefault="003F087F" w:rsidP="004A54A4"/>
        </w:tc>
        <w:tc>
          <w:tcPr>
            <w:tcW w:w="750" w:type="pct"/>
          </w:tcPr>
          <w:p w14:paraId="3AAD5F35" w14:textId="77777777" w:rsidR="003F087F" w:rsidRDefault="003F087F" w:rsidP="004A54A4"/>
        </w:tc>
        <w:tc>
          <w:tcPr>
            <w:tcW w:w="1250" w:type="pct"/>
          </w:tcPr>
          <w:p w14:paraId="282A3478" w14:textId="77777777" w:rsidR="003F087F" w:rsidRDefault="003F087F" w:rsidP="004A54A4"/>
        </w:tc>
      </w:tr>
      <w:tr w:rsidR="003B133B" w14:paraId="0E32DFA9" w14:textId="77777777" w:rsidTr="004A54A4">
        <w:tc>
          <w:tcPr>
            <w:tcW w:w="1250" w:type="pct"/>
          </w:tcPr>
          <w:p w14:paraId="6507B7C9" w14:textId="38B8EC68" w:rsidR="003B133B" w:rsidRDefault="002A553B" w:rsidP="004A54A4">
            <w:r>
              <w:t>Бонус магніт</w:t>
            </w:r>
          </w:p>
        </w:tc>
        <w:tc>
          <w:tcPr>
            <w:tcW w:w="1000" w:type="pct"/>
          </w:tcPr>
          <w:p w14:paraId="74227907" w14:textId="77777777" w:rsidR="003B133B" w:rsidRDefault="003B133B" w:rsidP="004A54A4"/>
        </w:tc>
        <w:tc>
          <w:tcPr>
            <w:tcW w:w="750" w:type="pct"/>
          </w:tcPr>
          <w:p w14:paraId="6989E7AB" w14:textId="77777777" w:rsidR="003B133B" w:rsidRDefault="003B133B" w:rsidP="004A54A4"/>
        </w:tc>
        <w:tc>
          <w:tcPr>
            <w:tcW w:w="750" w:type="pct"/>
          </w:tcPr>
          <w:p w14:paraId="6A897B23" w14:textId="77777777" w:rsidR="003B133B" w:rsidRDefault="003B133B" w:rsidP="004A54A4"/>
        </w:tc>
        <w:tc>
          <w:tcPr>
            <w:tcW w:w="1250" w:type="pct"/>
          </w:tcPr>
          <w:p w14:paraId="3745DCC2" w14:textId="77777777" w:rsidR="003B133B" w:rsidRDefault="003B133B" w:rsidP="004A54A4"/>
        </w:tc>
      </w:tr>
      <w:tr w:rsidR="003B133B" w14:paraId="6D43227D" w14:textId="77777777" w:rsidTr="004A54A4">
        <w:tc>
          <w:tcPr>
            <w:tcW w:w="1250" w:type="pct"/>
          </w:tcPr>
          <w:p w14:paraId="1D45C6A3" w14:textId="42D58EF1" w:rsidR="003B133B" w:rsidRDefault="002A553B" w:rsidP="004A54A4">
            <w:r>
              <w:t>Бонус модифікація зброї</w:t>
            </w:r>
          </w:p>
        </w:tc>
        <w:tc>
          <w:tcPr>
            <w:tcW w:w="1000" w:type="pct"/>
          </w:tcPr>
          <w:p w14:paraId="18E20B19" w14:textId="77777777" w:rsidR="003B133B" w:rsidRDefault="003B133B" w:rsidP="004A54A4"/>
        </w:tc>
        <w:tc>
          <w:tcPr>
            <w:tcW w:w="750" w:type="pct"/>
          </w:tcPr>
          <w:p w14:paraId="32D0742E" w14:textId="77777777" w:rsidR="003B133B" w:rsidRDefault="003B133B" w:rsidP="004A54A4"/>
        </w:tc>
        <w:tc>
          <w:tcPr>
            <w:tcW w:w="750" w:type="pct"/>
          </w:tcPr>
          <w:p w14:paraId="0205E819" w14:textId="77777777" w:rsidR="003B133B" w:rsidRDefault="003B133B" w:rsidP="004A54A4"/>
        </w:tc>
        <w:tc>
          <w:tcPr>
            <w:tcW w:w="1250" w:type="pct"/>
          </w:tcPr>
          <w:p w14:paraId="37A5C353" w14:textId="77777777" w:rsidR="003B133B" w:rsidRDefault="003B133B" w:rsidP="004A54A4"/>
        </w:tc>
      </w:tr>
      <w:tr w:rsidR="003B133B" w14:paraId="11C3F3E1" w14:textId="77777777" w:rsidTr="004A54A4">
        <w:tc>
          <w:tcPr>
            <w:tcW w:w="1250" w:type="pct"/>
          </w:tcPr>
          <w:p w14:paraId="59FF094E" w14:textId="5E2E739C" w:rsidR="003B133B" w:rsidRDefault="002A553B" w:rsidP="004A54A4">
            <w:r>
              <w:t>Бонус невидимість</w:t>
            </w:r>
          </w:p>
        </w:tc>
        <w:tc>
          <w:tcPr>
            <w:tcW w:w="1000" w:type="pct"/>
          </w:tcPr>
          <w:p w14:paraId="2814DF83" w14:textId="77777777" w:rsidR="003B133B" w:rsidRDefault="003B133B" w:rsidP="004A54A4"/>
        </w:tc>
        <w:tc>
          <w:tcPr>
            <w:tcW w:w="750" w:type="pct"/>
          </w:tcPr>
          <w:p w14:paraId="43CF66D4" w14:textId="77777777" w:rsidR="003B133B" w:rsidRDefault="003B133B" w:rsidP="004A54A4"/>
        </w:tc>
        <w:tc>
          <w:tcPr>
            <w:tcW w:w="750" w:type="pct"/>
          </w:tcPr>
          <w:p w14:paraId="06A89C60" w14:textId="77777777" w:rsidR="003B133B" w:rsidRDefault="003B133B" w:rsidP="004A54A4"/>
        </w:tc>
        <w:tc>
          <w:tcPr>
            <w:tcW w:w="1250" w:type="pct"/>
          </w:tcPr>
          <w:p w14:paraId="0D83BBAF" w14:textId="77777777" w:rsidR="003B133B" w:rsidRDefault="003B133B" w:rsidP="004A54A4"/>
        </w:tc>
      </w:tr>
      <w:tr w:rsidR="003F4D19" w14:paraId="14D4C960" w14:textId="77777777" w:rsidTr="004A54A4">
        <w:tc>
          <w:tcPr>
            <w:tcW w:w="1250" w:type="pct"/>
          </w:tcPr>
          <w:p w14:paraId="6601D35E" w14:textId="4E69C280" w:rsidR="003F4D19" w:rsidRDefault="003F4D19" w:rsidP="004A54A4">
            <w:r>
              <w:t>телепорт</w:t>
            </w:r>
          </w:p>
        </w:tc>
        <w:tc>
          <w:tcPr>
            <w:tcW w:w="1000" w:type="pct"/>
          </w:tcPr>
          <w:p w14:paraId="6F16AE96" w14:textId="77777777" w:rsidR="003F4D19" w:rsidRDefault="003F4D19" w:rsidP="004A54A4"/>
        </w:tc>
        <w:tc>
          <w:tcPr>
            <w:tcW w:w="750" w:type="pct"/>
          </w:tcPr>
          <w:p w14:paraId="5434B0D8" w14:textId="77777777" w:rsidR="003F4D19" w:rsidRDefault="003F4D19" w:rsidP="004A54A4"/>
        </w:tc>
        <w:tc>
          <w:tcPr>
            <w:tcW w:w="750" w:type="pct"/>
          </w:tcPr>
          <w:p w14:paraId="04712E28" w14:textId="77777777" w:rsidR="003F4D19" w:rsidRDefault="003F4D19" w:rsidP="004A54A4"/>
        </w:tc>
        <w:tc>
          <w:tcPr>
            <w:tcW w:w="1250" w:type="pct"/>
          </w:tcPr>
          <w:p w14:paraId="0504664A" w14:textId="77777777" w:rsidR="003F4D19" w:rsidRDefault="003F4D19" w:rsidP="004A54A4"/>
        </w:tc>
      </w:tr>
    </w:tbl>
    <w:p w14:paraId="729CE926" w14:textId="00DA407C" w:rsidR="004D4557" w:rsidRPr="004D4557" w:rsidRDefault="004D4557" w:rsidP="004D4557">
      <w:pPr>
        <w:pStyle w:val="1"/>
      </w:pPr>
      <w:r>
        <w:t>Звуки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437"/>
        <w:gridCol w:w="1949"/>
        <w:gridCol w:w="1462"/>
        <w:gridCol w:w="1462"/>
        <w:gridCol w:w="2437"/>
      </w:tblGrid>
      <w:tr w:rsidR="004D4557" w14:paraId="206D8B79" w14:textId="77777777" w:rsidTr="004A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08A95536" w14:textId="77777777" w:rsidR="004D4557" w:rsidRDefault="004D4557" w:rsidP="004A54A4">
            <w:r>
              <w:t>Категорія</w:t>
            </w:r>
          </w:p>
        </w:tc>
        <w:tc>
          <w:tcPr>
            <w:tcW w:w="1000" w:type="pct"/>
          </w:tcPr>
          <w:p w14:paraId="6336BC93" w14:textId="0BDCE62C" w:rsidR="004D4557" w:rsidRDefault="004D4557" w:rsidP="004A54A4"/>
        </w:tc>
        <w:tc>
          <w:tcPr>
            <w:tcW w:w="750" w:type="pct"/>
          </w:tcPr>
          <w:p w14:paraId="45ED49F0" w14:textId="4200694C" w:rsidR="004D4557" w:rsidRDefault="004D4557" w:rsidP="004A54A4"/>
        </w:tc>
        <w:tc>
          <w:tcPr>
            <w:tcW w:w="750" w:type="pct"/>
          </w:tcPr>
          <w:p w14:paraId="3B3A63AA" w14:textId="04D2C279" w:rsidR="004D4557" w:rsidRDefault="004D4557" w:rsidP="004A54A4"/>
        </w:tc>
        <w:tc>
          <w:tcPr>
            <w:tcW w:w="1250" w:type="pct"/>
          </w:tcPr>
          <w:p w14:paraId="4A0E44AD" w14:textId="77777777" w:rsidR="004D4557" w:rsidRDefault="004D4557" w:rsidP="004A54A4">
            <w:r>
              <w:t>Примітки</w:t>
            </w:r>
          </w:p>
        </w:tc>
      </w:tr>
      <w:tr w:rsidR="004D4557" w14:paraId="79CB2607" w14:textId="77777777" w:rsidTr="004A54A4">
        <w:tc>
          <w:tcPr>
            <w:tcW w:w="1250" w:type="pct"/>
          </w:tcPr>
          <w:p w14:paraId="258C66A4" w14:textId="0803F880" w:rsidR="004D4557" w:rsidRDefault="003B133B" w:rsidP="004A54A4">
            <w:r>
              <w:t>Гул літака</w:t>
            </w:r>
          </w:p>
        </w:tc>
        <w:tc>
          <w:tcPr>
            <w:tcW w:w="1000" w:type="pct"/>
          </w:tcPr>
          <w:p w14:paraId="164A7893" w14:textId="77777777" w:rsidR="004D4557" w:rsidRDefault="004D4557" w:rsidP="004A54A4"/>
        </w:tc>
        <w:tc>
          <w:tcPr>
            <w:tcW w:w="750" w:type="pct"/>
          </w:tcPr>
          <w:p w14:paraId="42004E75" w14:textId="77777777" w:rsidR="004D4557" w:rsidRDefault="004D4557" w:rsidP="004A54A4"/>
        </w:tc>
        <w:tc>
          <w:tcPr>
            <w:tcW w:w="750" w:type="pct"/>
          </w:tcPr>
          <w:p w14:paraId="20CEBB0B" w14:textId="77777777" w:rsidR="004D4557" w:rsidRDefault="004D4557" w:rsidP="004A54A4"/>
        </w:tc>
        <w:tc>
          <w:tcPr>
            <w:tcW w:w="1250" w:type="pct"/>
          </w:tcPr>
          <w:p w14:paraId="35EA54FC" w14:textId="77777777" w:rsidR="004D4557" w:rsidRDefault="004D4557" w:rsidP="004A54A4"/>
        </w:tc>
      </w:tr>
      <w:tr w:rsidR="004D4557" w14:paraId="7D9AF7A6" w14:textId="77777777" w:rsidTr="004A54A4">
        <w:tc>
          <w:tcPr>
            <w:tcW w:w="1250" w:type="pct"/>
          </w:tcPr>
          <w:p w14:paraId="017EDC9F" w14:textId="653E26A6" w:rsidR="004D4557" w:rsidRDefault="006A4D7B" w:rsidP="004A54A4">
            <w:r>
              <w:t>Лвл музика</w:t>
            </w:r>
          </w:p>
        </w:tc>
        <w:tc>
          <w:tcPr>
            <w:tcW w:w="1000" w:type="pct"/>
          </w:tcPr>
          <w:p w14:paraId="7AE27FD2" w14:textId="77777777" w:rsidR="004D4557" w:rsidRDefault="004D4557" w:rsidP="004A54A4"/>
        </w:tc>
        <w:tc>
          <w:tcPr>
            <w:tcW w:w="750" w:type="pct"/>
          </w:tcPr>
          <w:p w14:paraId="5E4EA71B" w14:textId="77777777" w:rsidR="004D4557" w:rsidRDefault="004D4557" w:rsidP="004A54A4"/>
        </w:tc>
        <w:tc>
          <w:tcPr>
            <w:tcW w:w="750" w:type="pct"/>
          </w:tcPr>
          <w:p w14:paraId="0A6D99F1" w14:textId="77777777" w:rsidR="004D4557" w:rsidRDefault="004D4557" w:rsidP="004A54A4"/>
        </w:tc>
        <w:tc>
          <w:tcPr>
            <w:tcW w:w="1250" w:type="pct"/>
          </w:tcPr>
          <w:p w14:paraId="29B771F1" w14:textId="77777777" w:rsidR="004D4557" w:rsidRDefault="004D4557" w:rsidP="004A54A4"/>
        </w:tc>
      </w:tr>
      <w:tr w:rsidR="004D4557" w14:paraId="1FB41BC1" w14:textId="77777777" w:rsidTr="004A54A4">
        <w:tc>
          <w:tcPr>
            <w:tcW w:w="1250" w:type="pct"/>
          </w:tcPr>
          <w:p w14:paraId="3D1B97FC" w14:textId="3B9D87DC" w:rsidR="004D4557" w:rsidRDefault="006A4D7B" w:rsidP="004A54A4">
            <w:r>
              <w:t>Звуки стрільби</w:t>
            </w:r>
          </w:p>
        </w:tc>
        <w:tc>
          <w:tcPr>
            <w:tcW w:w="1000" w:type="pct"/>
          </w:tcPr>
          <w:p w14:paraId="66A281FA" w14:textId="77777777" w:rsidR="004D4557" w:rsidRDefault="004D4557" w:rsidP="004A54A4"/>
        </w:tc>
        <w:tc>
          <w:tcPr>
            <w:tcW w:w="750" w:type="pct"/>
          </w:tcPr>
          <w:p w14:paraId="03612F16" w14:textId="77777777" w:rsidR="004D4557" w:rsidRDefault="004D4557" w:rsidP="004A54A4"/>
        </w:tc>
        <w:tc>
          <w:tcPr>
            <w:tcW w:w="750" w:type="pct"/>
          </w:tcPr>
          <w:p w14:paraId="42581B9C" w14:textId="77777777" w:rsidR="004D4557" w:rsidRDefault="004D4557" w:rsidP="004A54A4"/>
        </w:tc>
        <w:tc>
          <w:tcPr>
            <w:tcW w:w="1250" w:type="pct"/>
          </w:tcPr>
          <w:p w14:paraId="4928077D" w14:textId="77777777" w:rsidR="004D4557" w:rsidRDefault="004D4557" w:rsidP="004A54A4"/>
        </w:tc>
      </w:tr>
      <w:tr w:rsidR="006A4D7B" w14:paraId="70905A4D" w14:textId="77777777" w:rsidTr="004A54A4">
        <w:tc>
          <w:tcPr>
            <w:tcW w:w="1250" w:type="pct"/>
          </w:tcPr>
          <w:p w14:paraId="11F64378" w14:textId="1D7AF57D" w:rsidR="006A4D7B" w:rsidRDefault="006A4D7B" w:rsidP="004A54A4">
            <w:r>
              <w:t>Звуки взриву</w:t>
            </w:r>
          </w:p>
        </w:tc>
        <w:tc>
          <w:tcPr>
            <w:tcW w:w="1000" w:type="pct"/>
          </w:tcPr>
          <w:p w14:paraId="2F871522" w14:textId="77777777" w:rsidR="006A4D7B" w:rsidRDefault="006A4D7B" w:rsidP="004A54A4"/>
        </w:tc>
        <w:tc>
          <w:tcPr>
            <w:tcW w:w="750" w:type="pct"/>
          </w:tcPr>
          <w:p w14:paraId="6C427837" w14:textId="77777777" w:rsidR="006A4D7B" w:rsidRDefault="006A4D7B" w:rsidP="004A54A4"/>
        </w:tc>
        <w:tc>
          <w:tcPr>
            <w:tcW w:w="750" w:type="pct"/>
          </w:tcPr>
          <w:p w14:paraId="4D0ABF08" w14:textId="77777777" w:rsidR="006A4D7B" w:rsidRDefault="006A4D7B" w:rsidP="004A54A4"/>
        </w:tc>
        <w:tc>
          <w:tcPr>
            <w:tcW w:w="1250" w:type="pct"/>
          </w:tcPr>
          <w:p w14:paraId="304F62DC" w14:textId="77777777" w:rsidR="006A4D7B" w:rsidRDefault="006A4D7B" w:rsidP="004A54A4"/>
        </w:tc>
      </w:tr>
      <w:tr w:rsidR="006A4D7B" w14:paraId="1CB844A9" w14:textId="77777777" w:rsidTr="004A54A4">
        <w:tc>
          <w:tcPr>
            <w:tcW w:w="1250" w:type="pct"/>
          </w:tcPr>
          <w:p w14:paraId="249EC97D" w14:textId="3D0B087C" w:rsidR="006A4D7B" w:rsidRDefault="006A4D7B" w:rsidP="004A54A4">
            <w:r>
              <w:t>Звуки лазера</w:t>
            </w:r>
          </w:p>
        </w:tc>
        <w:tc>
          <w:tcPr>
            <w:tcW w:w="1000" w:type="pct"/>
          </w:tcPr>
          <w:p w14:paraId="7AA475AE" w14:textId="77777777" w:rsidR="006A4D7B" w:rsidRDefault="006A4D7B" w:rsidP="004A54A4"/>
        </w:tc>
        <w:tc>
          <w:tcPr>
            <w:tcW w:w="750" w:type="pct"/>
          </w:tcPr>
          <w:p w14:paraId="12439A09" w14:textId="77777777" w:rsidR="006A4D7B" w:rsidRDefault="006A4D7B" w:rsidP="004A54A4"/>
        </w:tc>
        <w:tc>
          <w:tcPr>
            <w:tcW w:w="750" w:type="pct"/>
          </w:tcPr>
          <w:p w14:paraId="46790EA1" w14:textId="77777777" w:rsidR="006A4D7B" w:rsidRDefault="006A4D7B" w:rsidP="004A54A4"/>
        </w:tc>
        <w:tc>
          <w:tcPr>
            <w:tcW w:w="1250" w:type="pct"/>
          </w:tcPr>
          <w:p w14:paraId="2D331BA5" w14:textId="77777777" w:rsidR="006A4D7B" w:rsidRDefault="006A4D7B" w:rsidP="004A54A4"/>
        </w:tc>
      </w:tr>
      <w:tr w:rsidR="006A4D7B" w14:paraId="5C4F5BDA" w14:textId="77777777" w:rsidTr="004A54A4">
        <w:tc>
          <w:tcPr>
            <w:tcW w:w="1250" w:type="pct"/>
          </w:tcPr>
          <w:p w14:paraId="38EB9661" w14:textId="3B10F6D0" w:rsidR="006A4D7B" w:rsidRDefault="006A4D7B" w:rsidP="004A54A4">
            <w:r>
              <w:t>Звук перемоги</w:t>
            </w:r>
          </w:p>
        </w:tc>
        <w:tc>
          <w:tcPr>
            <w:tcW w:w="1000" w:type="pct"/>
          </w:tcPr>
          <w:p w14:paraId="40F4CA4D" w14:textId="77777777" w:rsidR="006A4D7B" w:rsidRDefault="006A4D7B" w:rsidP="004A54A4"/>
        </w:tc>
        <w:tc>
          <w:tcPr>
            <w:tcW w:w="750" w:type="pct"/>
          </w:tcPr>
          <w:p w14:paraId="0A01B542" w14:textId="77777777" w:rsidR="006A4D7B" w:rsidRDefault="006A4D7B" w:rsidP="004A54A4"/>
        </w:tc>
        <w:tc>
          <w:tcPr>
            <w:tcW w:w="750" w:type="pct"/>
          </w:tcPr>
          <w:p w14:paraId="7E934AD0" w14:textId="77777777" w:rsidR="006A4D7B" w:rsidRDefault="006A4D7B" w:rsidP="004A54A4"/>
        </w:tc>
        <w:tc>
          <w:tcPr>
            <w:tcW w:w="1250" w:type="pct"/>
          </w:tcPr>
          <w:p w14:paraId="73AA0359" w14:textId="77777777" w:rsidR="006A4D7B" w:rsidRDefault="006A4D7B" w:rsidP="004A54A4"/>
        </w:tc>
      </w:tr>
      <w:tr w:rsidR="006A4D7B" w14:paraId="56C819A9" w14:textId="77777777" w:rsidTr="004A54A4">
        <w:tc>
          <w:tcPr>
            <w:tcW w:w="1250" w:type="pct"/>
          </w:tcPr>
          <w:p w14:paraId="3E8BE277" w14:textId="36CBE8B9" w:rsidR="006A4D7B" w:rsidRDefault="006A4D7B" w:rsidP="004A54A4">
            <w:r>
              <w:t>Звук кнопок</w:t>
            </w:r>
          </w:p>
        </w:tc>
        <w:tc>
          <w:tcPr>
            <w:tcW w:w="1000" w:type="pct"/>
          </w:tcPr>
          <w:p w14:paraId="177BB478" w14:textId="77777777" w:rsidR="006A4D7B" w:rsidRDefault="006A4D7B" w:rsidP="004A54A4"/>
        </w:tc>
        <w:tc>
          <w:tcPr>
            <w:tcW w:w="750" w:type="pct"/>
          </w:tcPr>
          <w:p w14:paraId="7FC70CC6" w14:textId="77777777" w:rsidR="006A4D7B" w:rsidRDefault="006A4D7B" w:rsidP="004A54A4"/>
        </w:tc>
        <w:tc>
          <w:tcPr>
            <w:tcW w:w="750" w:type="pct"/>
          </w:tcPr>
          <w:p w14:paraId="1241F614" w14:textId="77777777" w:rsidR="006A4D7B" w:rsidRDefault="006A4D7B" w:rsidP="004A54A4"/>
        </w:tc>
        <w:tc>
          <w:tcPr>
            <w:tcW w:w="1250" w:type="pct"/>
          </w:tcPr>
          <w:p w14:paraId="078A1158" w14:textId="77777777" w:rsidR="006A4D7B" w:rsidRDefault="006A4D7B" w:rsidP="004A54A4"/>
        </w:tc>
      </w:tr>
      <w:tr w:rsidR="006A4D7B" w14:paraId="51CF831F" w14:textId="77777777" w:rsidTr="004A54A4">
        <w:tc>
          <w:tcPr>
            <w:tcW w:w="1250" w:type="pct"/>
          </w:tcPr>
          <w:p w14:paraId="5544DF93" w14:textId="77777777" w:rsidR="006A4D7B" w:rsidRDefault="006A4D7B" w:rsidP="004A54A4"/>
        </w:tc>
        <w:tc>
          <w:tcPr>
            <w:tcW w:w="1000" w:type="pct"/>
          </w:tcPr>
          <w:p w14:paraId="4E41E6A3" w14:textId="77777777" w:rsidR="006A4D7B" w:rsidRDefault="006A4D7B" w:rsidP="004A54A4"/>
        </w:tc>
        <w:tc>
          <w:tcPr>
            <w:tcW w:w="750" w:type="pct"/>
          </w:tcPr>
          <w:p w14:paraId="5139EC0E" w14:textId="77777777" w:rsidR="006A4D7B" w:rsidRDefault="006A4D7B" w:rsidP="004A54A4"/>
        </w:tc>
        <w:tc>
          <w:tcPr>
            <w:tcW w:w="750" w:type="pct"/>
          </w:tcPr>
          <w:p w14:paraId="3621C40E" w14:textId="77777777" w:rsidR="006A4D7B" w:rsidRDefault="006A4D7B" w:rsidP="004A54A4"/>
        </w:tc>
        <w:tc>
          <w:tcPr>
            <w:tcW w:w="1250" w:type="pct"/>
          </w:tcPr>
          <w:p w14:paraId="486B274D" w14:textId="77777777" w:rsidR="006A4D7B" w:rsidRDefault="006A4D7B" w:rsidP="004A54A4"/>
        </w:tc>
      </w:tr>
    </w:tbl>
    <w:p w14:paraId="5B9990AE" w14:textId="6B217612" w:rsidR="004D4557" w:rsidRPr="004D4557" w:rsidRDefault="004D4557" w:rsidP="004D4557">
      <w:pPr>
        <w:pStyle w:val="1"/>
      </w:pPr>
      <w:r>
        <w:lastRenderedPageBreak/>
        <w:t>Взаємодія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437"/>
        <w:gridCol w:w="1949"/>
        <w:gridCol w:w="1462"/>
        <w:gridCol w:w="1462"/>
        <w:gridCol w:w="2437"/>
      </w:tblGrid>
      <w:tr w:rsidR="004D4557" w14:paraId="40447529" w14:textId="77777777" w:rsidTr="004A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2D504DAF" w14:textId="2B3C3D8B" w:rsidR="004D4557" w:rsidRDefault="004D5775" w:rsidP="004A54A4">
            <w:r>
              <w:t>опис</w:t>
            </w:r>
          </w:p>
        </w:tc>
        <w:tc>
          <w:tcPr>
            <w:tcW w:w="1000" w:type="pct"/>
          </w:tcPr>
          <w:p w14:paraId="7CC110AE" w14:textId="1695E25E" w:rsidR="004D4557" w:rsidRDefault="004D4557" w:rsidP="004A54A4"/>
        </w:tc>
        <w:tc>
          <w:tcPr>
            <w:tcW w:w="750" w:type="pct"/>
          </w:tcPr>
          <w:p w14:paraId="15A9E8D0" w14:textId="39C6A911" w:rsidR="004D4557" w:rsidRDefault="004D4557" w:rsidP="004A54A4"/>
        </w:tc>
        <w:tc>
          <w:tcPr>
            <w:tcW w:w="750" w:type="pct"/>
          </w:tcPr>
          <w:p w14:paraId="325521F2" w14:textId="78554DEF" w:rsidR="004D4557" w:rsidRDefault="004D4557" w:rsidP="004A54A4"/>
        </w:tc>
        <w:tc>
          <w:tcPr>
            <w:tcW w:w="1250" w:type="pct"/>
          </w:tcPr>
          <w:p w14:paraId="0704051A" w14:textId="77777777" w:rsidR="004D4557" w:rsidRDefault="004D4557" w:rsidP="004A54A4">
            <w:r>
              <w:t>Примітки</w:t>
            </w:r>
          </w:p>
        </w:tc>
      </w:tr>
      <w:tr w:rsidR="004D4557" w14:paraId="3E55B776" w14:textId="77777777" w:rsidTr="004A54A4">
        <w:tc>
          <w:tcPr>
            <w:tcW w:w="1250" w:type="pct"/>
          </w:tcPr>
          <w:p w14:paraId="1D4F8103" w14:textId="1B3E6B1E" w:rsidR="004D4557" w:rsidRDefault="004D5775" w:rsidP="004A54A4">
            <w:r>
              <w:t>Попадання в телепорт</w:t>
            </w:r>
          </w:p>
        </w:tc>
        <w:tc>
          <w:tcPr>
            <w:tcW w:w="1000" w:type="pct"/>
          </w:tcPr>
          <w:p w14:paraId="0E14FEC6" w14:textId="77777777" w:rsidR="004D4557" w:rsidRDefault="004D4557" w:rsidP="004A54A4"/>
        </w:tc>
        <w:tc>
          <w:tcPr>
            <w:tcW w:w="750" w:type="pct"/>
          </w:tcPr>
          <w:p w14:paraId="567EABA0" w14:textId="77777777" w:rsidR="004D4557" w:rsidRDefault="004D4557" w:rsidP="004A54A4"/>
        </w:tc>
        <w:tc>
          <w:tcPr>
            <w:tcW w:w="750" w:type="pct"/>
          </w:tcPr>
          <w:p w14:paraId="548AEDB8" w14:textId="77777777" w:rsidR="004D4557" w:rsidRDefault="004D4557" w:rsidP="004A54A4"/>
        </w:tc>
        <w:tc>
          <w:tcPr>
            <w:tcW w:w="1250" w:type="pct"/>
          </w:tcPr>
          <w:p w14:paraId="70CE8874" w14:textId="77777777" w:rsidR="004D4557" w:rsidRDefault="004D4557" w:rsidP="004A54A4"/>
        </w:tc>
      </w:tr>
      <w:tr w:rsidR="004D4557" w14:paraId="5CE5073A" w14:textId="77777777" w:rsidTr="004A54A4">
        <w:tc>
          <w:tcPr>
            <w:tcW w:w="1250" w:type="pct"/>
          </w:tcPr>
          <w:p w14:paraId="796C044D" w14:textId="17078F29" w:rsidR="004D4557" w:rsidRDefault="004D5775" w:rsidP="004A54A4">
            <w:r>
              <w:t>Переключення видів зброї</w:t>
            </w:r>
          </w:p>
        </w:tc>
        <w:tc>
          <w:tcPr>
            <w:tcW w:w="1000" w:type="pct"/>
          </w:tcPr>
          <w:p w14:paraId="3FEE0764" w14:textId="77777777" w:rsidR="004D4557" w:rsidRDefault="004D4557" w:rsidP="004A54A4"/>
        </w:tc>
        <w:tc>
          <w:tcPr>
            <w:tcW w:w="750" w:type="pct"/>
          </w:tcPr>
          <w:p w14:paraId="299E6644" w14:textId="77777777" w:rsidR="004D4557" w:rsidRDefault="004D4557" w:rsidP="004A54A4"/>
        </w:tc>
        <w:tc>
          <w:tcPr>
            <w:tcW w:w="750" w:type="pct"/>
          </w:tcPr>
          <w:p w14:paraId="3CC5F780" w14:textId="77777777" w:rsidR="004D4557" w:rsidRDefault="004D4557" w:rsidP="004A54A4"/>
        </w:tc>
        <w:tc>
          <w:tcPr>
            <w:tcW w:w="1250" w:type="pct"/>
          </w:tcPr>
          <w:p w14:paraId="11B4B734" w14:textId="2481B1E4" w:rsidR="004D4557" w:rsidRDefault="009253B9" w:rsidP="004A54A4">
            <w:r>
              <w:t>Через якийсь час модифікована зброя повертається в попередній стан</w:t>
            </w:r>
          </w:p>
        </w:tc>
      </w:tr>
      <w:tr w:rsidR="004D4557" w14:paraId="30A09F00" w14:textId="77777777" w:rsidTr="004A54A4">
        <w:tc>
          <w:tcPr>
            <w:tcW w:w="1250" w:type="pct"/>
          </w:tcPr>
          <w:p w14:paraId="595324E5" w14:textId="1B951A56" w:rsidR="004D4557" w:rsidRDefault="009253B9" w:rsidP="004A54A4">
            <w:r>
              <w:t>Влучання в гг()</w:t>
            </w:r>
          </w:p>
        </w:tc>
        <w:tc>
          <w:tcPr>
            <w:tcW w:w="1000" w:type="pct"/>
          </w:tcPr>
          <w:p w14:paraId="65BB4373" w14:textId="77777777" w:rsidR="004D4557" w:rsidRDefault="004D4557" w:rsidP="004A54A4"/>
        </w:tc>
        <w:tc>
          <w:tcPr>
            <w:tcW w:w="750" w:type="pct"/>
          </w:tcPr>
          <w:p w14:paraId="5C177FF2" w14:textId="77777777" w:rsidR="004D4557" w:rsidRDefault="004D4557" w:rsidP="004A54A4"/>
        </w:tc>
        <w:tc>
          <w:tcPr>
            <w:tcW w:w="750" w:type="pct"/>
          </w:tcPr>
          <w:p w14:paraId="0C9459B5" w14:textId="77777777" w:rsidR="004D4557" w:rsidRDefault="004D4557" w:rsidP="004A54A4"/>
        </w:tc>
        <w:tc>
          <w:tcPr>
            <w:tcW w:w="1250" w:type="pct"/>
          </w:tcPr>
          <w:p w14:paraId="324232B9" w14:textId="77777777" w:rsidR="004D4557" w:rsidRDefault="004D4557" w:rsidP="004A54A4"/>
        </w:tc>
      </w:tr>
      <w:tr w:rsidR="004D5775" w14:paraId="540C5D62" w14:textId="77777777" w:rsidTr="004A54A4">
        <w:tc>
          <w:tcPr>
            <w:tcW w:w="1250" w:type="pct"/>
          </w:tcPr>
          <w:p w14:paraId="05AFA9EE" w14:textId="0B0EA898" w:rsidR="004D5775" w:rsidRDefault="009253B9" w:rsidP="004A54A4">
            <w:r>
              <w:t>Влучання в ворогів</w:t>
            </w:r>
          </w:p>
        </w:tc>
        <w:tc>
          <w:tcPr>
            <w:tcW w:w="1000" w:type="pct"/>
          </w:tcPr>
          <w:p w14:paraId="3F16B680" w14:textId="77777777" w:rsidR="004D5775" w:rsidRDefault="004D5775" w:rsidP="004A54A4"/>
        </w:tc>
        <w:tc>
          <w:tcPr>
            <w:tcW w:w="750" w:type="pct"/>
          </w:tcPr>
          <w:p w14:paraId="65641853" w14:textId="77777777" w:rsidR="004D5775" w:rsidRDefault="004D5775" w:rsidP="004A54A4"/>
        </w:tc>
        <w:tc>
          <w:tcPr>
            <w:tcW w:w="750" w:type="pct"/>
          </w:tcPr>
          <w:p w14:paraId="4C062176" w14:textId="77777777" w:rsidR="004D5775" w:rsidRDefault="004D5775" w:rsidP="004A54A4"/>
        </w:tc>
        <w:tc>
          <w:tcPr>
            <w:tcW w:w="1250" w:type="pct"/>
          </w:tcPr>
          <w:p w14:paraId="223E88A1" w14:textId="77777777" w:rsidR="004D5775" w:rsidRDefault="004D5775" w:rsidP="004A54A4"/>
        </w:tc>
      </w:tr>
      <w:tr w:rsidR="004D5775" w14:paraId="32456334" w14:textId="77777777" w:rsidTr="004A54A4">
        <w:tc>
          <w:tcPr>
            <w:tcW w:w="1250" w:type="pct"/>
          </w:tcPr>
          <w:p w14:paraId="1A0D9B96" w14:textId="10FBB1BD" w:rsidR="004D5775" w:rsidRDefault="009253B9" w:rsidP="004A54A4">
            <w:r>
              <w:t>Смерть ворогів</w:t>
            </w:r>
          </w:p>
        </w:tc>
        <w:tc>
          <w:tcPr>
            <w:tcW w:w="1000" w:type="pct"/>
          </w:tcPr>
          <w:p w14:paraId="17168F41" w14:textId="77777777" w:rsidR="004D5775" w:rsidRDefault="004D5775" w:rsidP="004A54A4"/>
        </w:tc>
        <w:tc>
          <w:tcPr>
            <w:tcW w:w="750" w:type="pct"/>
          </w:tcPr>
          <w:p w14:paraId="57826835" w14:textId="77777777" w:rsidR="004D5775" w:rsidRDefault="004D5775" w:rsidP="004A54A4"/>
        </w:tc>
        <w:tc>
          <w:tcPr>
            <w:tcW w:w="750" w:type="pct"/>
          </w:tcPr>
          <w:p w14:paraId="40E4B0EA" w14:textId="77777777" w:rsidR="004D5775" w:rsidRDefault="004D5775" w:rsidP="004A54A4"/>
        </w:tc>
        <w:tc>
          <w:tcPr>
            <w:tcW w:w="1250" w:type="pct"/>
          </w:tcPr>
          <w:p w14:paraId="2063DDEC" w14:textId="77777777" w:rsidR="004D5775" w:rsidRDefault="004D5775" w:rsidP="004A54A4"/>
        </w:tc>
      </w:tr>
      <w:tr w:rsidR="004D5775" w14:paraId="0E310E6B" w14:textId="77777777" w:rsidTr="004A54A4">
        <w:tc>
          <w:tcPr>
            <w:tcW w:w="1250" w:type="pct"/>
          </w:tcPr>
          <w:p w14:paraId="4699BE7D" w14:textId="70B743F5" w:rsidR="004D5775" w:rsidRDefault="00690464" w:rsidP="004A54A4">
            <w:r>
              <w:t>Телепорт</w:t>
            </w:r>
          </w:p>
        </w:tc>
        <w:tc>
          <w:tcPr>
            <w:tcW w:w="1000" w:type="pct"/>
          </w:tcPr>
          <w:p w14:paraId="132D8DEA" w14:textId="77777777" w:rsidR="004D5775" w:rsidRDefault="004D5775" w:rsidP="004A54A4"/>
        </w:tc>
        <w:tc>
          <w:tcPr>
            <w:tcW w:w="750" w:type="pct"/>
          </w:tcPr>
          <w:p w14:paraId="55AA0EF1" w14:textId="77777777" w:rsidR="004D5775" w:rsidRDefault="004D5775" w:rsidP="004A54A4"/>
        </w:tc>
        <w:tc>
          <w:tcPr>
            <w:tcW w:w="750" w:type="pct"/>
          </w:tcPr>
          <w:p w14:paraId="780C1195" w14:textId="77777777" w:rsidR="004D5775" w:rsidRDefault="004D5775" w:rsidP="004A54A4"/>
        </w:tc>
        <w:tc>
          <w:tcPr>
            <w:tcW w:w="1250" w:type="pct"/>
          </w:tcPr>
          <w:p w14:paraId="020B7FC3" w14:textId="114032F6" w:rsidR="004D5775" w:rsidRDefault="00690464" w:rsidP="004A54A4">
            <w:r>
              <w:t>Телепортує гг по рівню або на різні локації, не переміщує ворогів</w:t>
            </w:r>
          </w:p>
        </w:tc>
      </w:tr>
      <w:tr w:rsidR="00690464" w14:paraId="24C02966" w14:textId="77777777" w:rsidTr="004A54A4">
        <w:tc>
          <w:tcPr>
            <w:tcW w:w="1250" w:type="pct"/>
          </w:tcPr>
          <w:p w14:paraId="04AAF626" w14:textId="327D26A5" w:rsidR="00690464" w:rsidRPr="00690464" w:rsidRDefault="00690464" w:rsidP="004A54A4">
            <w:r>
              <w:t>Шкала здоров</w:t>
            </w:r>
            <w:r>
              <w:rPr>
                <w:lang w:val="en-US"/>
              </w:rPr>
              <w:t>’</w:t>
            </w:r>
            <w:r>
              <w:t>я</w:t>
            </w:r>
          </w:p>
        </w:tc>
        <w:tc>
          <w:tcPr>
            <w:tcW w:w="1000" w:type="pct"/>
          </w:tcPr>
          <w:p w14:paraId="2DB1B199" w14:textId="77777777" w:rsidR="00690464" w:rsidRDefault="00690464" w:rsidP="004A54A4"/>
        </w:tc>
        <w:tc>
          <w:tcPr>
            <w:tcW w:w="750" w:type="pct"/>
          </w:tcPr>
          <w:p w14:paraId="14F7115A" w14:textId="77777777" w:rsidR="00690464" w:rsidRDefault="00690464" w:rsidP="004A54A4"/>
        </w:tc>
        <w:tc>
          <w:tcPr>
            <w:tcW w:w="750" w:type="pct"/>
          </w:tcPr>
          <w:p w14:paraId="65616A35" w14:textId="77777777" w:rsidR="00690464" w:rsidRDefault="00690464" w:rsidP="004A54A4"/>
        </w:tc>
        <w:tc>
          <w:tcPr>
            <w:tcW w:w="1250" w:type="pct"/>
          </w:tcPr>
          <w:p w14:paraId="65345C27" w14:textId="7704C08A" w:rsidR="00690464" w:rsidRDefault="00690464" w:rsidP="004A54A4">
            <w:r>
              <w:t>Поступово відновлюється</w:t>
            </w:r>
            <w:r w:rsidR="001F303E">
              <w:t>, ніщо інше на рівні не відновлює життя</w:t>
            </w:r>
          </w:p>
        </w:tc>
      </w:tr>
      <w:tr w:rsidR="00690464" w14:paraId="5841DFBE" w14:textId="77777777" w:rsidTr="004A54A4">
        <w:tc>
          <w:tcPr>
            <w:tcW w:w="1250" w:type="pct"/>
          </w:tcPr>
          <w:p w14:paraId="7A97110E" w14:textId="052A5CD6" w:rsidR="00690464" w:rsidRDefault="00D65EE0" w:rsidP="004A54A4">
            <w:r>
              <w:t>Дерева</w:t>
            </w:r>
          </w:p>
        </w:tc>
        <w:tc>
          <w:tcPr>
            <w:tcW w:w="1000" w:type="pct"/>
          </w:tcPr>
          <w:p w14:paraId="10764731" w14:textId="77777777" w:rsidR="00690464" w:rsidRDefault="00690464" w:rsidP="004A54A4"/>
        </w:tc>
        <w:tc>
          <w:tcPr>
            <w:tcW w:w="750" w:type="pct"/>
          </w:tcPr>
          <w:p w14:paraId="2495D514" w14:textId="77777777" w:rsidR="00690464" w:rsidRDefault="00690464" w:rsidP="004A54A4"/>
        </w:tc>
        <w:tc>
          <w:tcPr>
            <w:tcW w:w="750" w:type="pct"/>
          </w:tcPr>
          <w:p w14:paraId="231C3589" w14:textId="77777777" w:rsidR="00690464" w:rsidRDefault="00690464" w:rsidP="004A54A4"/>
        </w:tc>
        <w:tc>
          <w:tcPr>
            <w:tcW w:w="1250" w:type="pct"/>
          </w:tcPr>
          <w:p w14:paraId="0C3E975F" w14:textId="1FF439A8" w:rsidR="00690464" w:rsidRDefault="00D65EE0" w:rsidP="004A54A4">
            <w:r>
              <w:t>При торканні знищують гг</w:t>
            </w:r>
          </w:p>
        </w:tc>
      </w:tr>
      <w:tr w:rsidR="00690464" w14:paraId="442DF608" w14:textId="77777777" w:rsidTr="004A54A4">
        <w:tc>
          <w:tcPr>
            <w:tcW w:w="1250" w:type="pct"/>
          </w:tcPr>
          <w:p w14:paraId="7F193A8C" w14:textId="77777777" w:rsidR="00690464" w:rsidRDefault="00690464" w:rsidP="004A54A4"/>
        </w:tc>
        <w:tc>
          <w:tcPr>
            <w:tcW w:w="1000" w:type="pct"/>
          </w:tcPr>
          <w:p w14:paraId="05E80F50" w14:textId="77777777" w:rsidR="00690464" w:rsidRDefault="00690464" w:rsidP="004A54A4"/>
        </w:tc>
        <w:tc>
          <w:tcPr>
            <w:tcW w:w="750" w:type="pct"/>
          </w:tcPr>
          <w:p w14:paraId="32A02CAE" w14:textId="77777777" w:rsidR="00690464" w:rsidRDefault="00690464" w:rsidP="004A54A4"/>
        </w:tc>
        <w:tc>
          <w:tcPr>
            <w:tcW w:w="750" w:type="pct"/>
          </w:tcPr>
          <w:p w14:paraId="45DEE707" w14:textId="77777777" w:rsidR="00690464" w:rsidRDefault="00690464" w:rsidP="004A54A4"/>
        </w:tc>
        <w:tc>
          <w:tcPr>
            <w:tcW w:w="1250" w:type="pct"/>
          </w:tcPr>
          <w:p w14:paraId="1351CCE4" w14:textId="77777777" w:rsidR="00690464" w:rsidRDefault="00690464" w:rsidP="004A54A4"/>
        </w:tc>
      </w:tr>
    </w:tbl>
    <w:p w14:paraId="048A1F1D" w14:textId="74D3FF8F" w:rsidR="003F087F" w:rsidRPr="004D4557" w:rsidRDefault="004D4557" w:rsidP="003F087F">
      <w:pPr>
        <w:pStyle w:val="1"/>
        <w:rPr>
          <w:lang w:val="en-US"/>
        </w:rPr>
      </w:pPr>
      <w:r>
        <w:rPr>
          <w:lang w:val="en-US"/>
        </w:rPr>
        <w:t>UI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406"/>
        <w:gridCol w:w="1918"/>
        <w:gridCol w:w="1586"/>
        <w:gridCol w:w="1431"/>
        <w:gridCol w:w="2406"/>
      </w:tblGrid>
      <w:tr w:rsidR="003F087F" w14:paraId="2D2D6592" w14:textId="77777777" w:rsidTr="004A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41D85CCC" w14:textId="1A1E12F4" w:rsidR="003F087F" w:rsidRDefault="007B2CBC" w:rsidP="004A54A4">
            <w:r>
              <w:t>Мокап</w:t>
            </w:r>
          </w:p>
        </w:tc>
        <w:tc>
          <w:tcPr>
            <w:tcW w:w="1000" w:type="pct"/>
          </w:tcPr>
          <w:p w14:paraId="246CDFF8" w14:textId="73A1F667" w:rsidR="003F087F" w:rsidRDefault="003F087F" w:rsidP="004A54A4"/>
        </w:tc>
        <w:tc>
          <w:tcPr>
            <w:tcW w:w="750" w:type="pct"/>
          </w:tcPr>
          <w:p w14:paraId="7FD8E91C" w14:textId="6C75ED72" w:rsidR="003F087F" w:rsidRDefault="003F087F" w:rsidP="004A54A4"/>
        </w:tc>
        <w:tc>
          <w:tcPr>
            <w:tcW w:w="750" w:type="pct"/>
          </w:tcPr>
          <w:p w14:paraId="3F73C3F8" w14:textId="154A4B31" w:rsidR="003F087F" w:rsidRDefault="003F087F" w:rsidP="004A54A4"/>
        </w:tc>
        <w:tc>
          <w:tcPr>
            <w:tcW w:w="1250" w:type="pct"/>
          </w:tcPr>
          <w:p w14:paraId="5731D10B" w14:textId="77777777" w:rsidR="003F087F" w:rsidRDefault="003F087F" w:rsidP="004A54A4">
            <w:r>
              <w:t>Примітки</w:t>
            </w:r>
          </w:p>
        </w:tc>
      </w:tr>
      <w:tr w:rsidR="003F087F" w14:paraId="5C48240D" w14:textId="77777777" w:rsidTr="004A54A4">
        <w:tc>
          <w:tcPr>
            <w:tcW w:w="1250" w:type="pct"/>
          </w:tcPr>
          <w:p w14:paraId="419E4BF5" w14:textId="0149F219" w:rsidR="003F087F" w:rsidRDefault="007B2CBC" w:rsidP="004A54A4">
            <w:r>
              <w:t>Посилання на мокап:</w:t>
            </w:r>
          </w:p>
        </w:tc>
        <w:tc>
          <w:tcPr>
            <w:tcW w:w="1000" w:type="pct"/>
          </w:tcPr>
          <w:p w14:paraId="70D4DF80" w14:textId="77777777" w:rsidR="003F087F" w:rsidRDefault="003F087F" w:rsidP="004A54A4"/>
        </w:tc>
        <w:tc>
          <w:tcPr>
            <w:tcW w:w="750" w:type="pct"/>
          </w:tcPr>
          <w:p w14:paraId="318F281D" w14:textId="77777777" w:rsidR="003F087F" w:rsidRDefault="003F087F" w:rsidP="004A54A4"/>
        </w:tc>
        <w:tc>
          <w:tcPr>
            <w:tcW w:w="750" w:type="pct"/>
          </w:tcPr>
          <w:p w14:paraId="5C02A8B1" w14:textId="77777777" w:rsidR="003F087F" w:rsidRDefault="003F087F" w:rsidP="004A54A4"/>
        </w:tc>
        <w:tc>
          <w:tcPr>
            <w:tcW w:w="1250" w:type="pct"/>
          </w:tcPr>
          <w:p w14:paraId="6D0E6511" w14:textId="77777777" w:rsidR="003F087F" w:rsidRDefault="003F087F" w:rsidP="004A54A4"/>
        </w:tc>
      </w:tr>
      <w:tr w:rsidR="003F087F" w14:paraId="5725656B" w14:textId="77777777" w:rsidTr="004A54A4">
        <w:tc>
          <w:tcPr>
            <w:tcW w:w="1250" w:type="pct"/>
          </w:tcPr>
          <w:p w14:paraId="569BEFB2" w14:textId="77777777" w:rsidR="003F087F" w:rsidRDefault="003F087F" w:rsidP="004A54A4"/>
        </w:tc>
        <w:tc>
          <w:tcPr>
            <w:tcW w:w="1000" w:type="pct"/>
          </w:tcPr>
          <w:p w14:paraId="37476BDD" w14:textId="77777777" w:rsidR="003F087F" w:rsidRDefault="003F087F" w:rsidP="004A54A4"/>
        </w:tc>
        <w:tc>
          <w:tcPr>
            <w:tcW w:w="750" w:type="pct"/>
          </w:tcPr>
          <w:p w14:paraId="4A01BBDA" w14:textId="77777777" w:rsidR="003F087F" w:rsidRDefault="003F087F" w:rsidP="004A54A4"/>
        </w:tc>
        <w:tc>
          <w:tcPr>
            <w:tcW w:w="750" w:type="pct"/>
          </w:tcPr>
          <w:p w14:paraId="3F90675F" w14:textId="77777777" w:rsidR="003F087F" w:rsidRDefault="003F087F" w:rsidP="004A54A4"/>
        </w:tc>
        <w:tc>
          <w:tcPr>
            <w:tcW w:w="1250" w:type="pct"/>
          </w:tcPr>
          <w:p w14:paraId="21DA84CD" w14:textId="77777777" w:rsidR="003F087F" w:rsidRDefault="003F087F" w:rsidP="004A54A4"/>
        </w:tc>
      </w:tr>
      <w:tr w:rsidR="003F087F" w14:paraId="2298A254" w14:textId="77777777" w:rsidTr="004A54A4">
        <w:tc>
          <w:tcPr>
            <w:tcW w:w="1250" w:type="pct"/>
          </w:tcPr>
          <w:p w14:paraId="701DC800" w14:textId="77777777" w:rsidR="003F087F" w:rsidRDefault="006D3C9D" w:rsidP="004A54A4">
            <w:r>
              <w:t>Зовнішнє меню:</w:t>
            </w:r>
          </w:p>
          <w:p w14:paraId="612222D1" w14:textId="77777777" w:rsidR="006D3C9D" w:rsidRDefault="006D3C9D" w:rsidP="006D3C9D">
            <w:pPr>
              <w:pStyle w:val="af7"/>
              <w:numPr>
                <w:ilvl w:val="0"/>
                <w:numId w:val="1"/>
              </w:numPr>
            </w:pPr>
            <w:r>
              <w:t>Кнопка довідка</w:t>
            </w:r>
          </w:p>
          <w:p w14:paraId="78DB1E2D" w14:textId="77777777" w:rsidR="006D3C9D" w:rsidRDefault="006D3C9D" w:rsidP="006D3C9D">
            <w:pPr>
              <w:pStyle w:val="af7"/>
              <w:numPr>
                <w:ilvl w:val="0"/>
                <w:numId w:val="1"/>
              </w:numPr>
            </w:pPr>
            <w:r>
              <w:t>Кнопка рестарт</w:t>
            </w:r>
          </w:p>
          <w:p w14:paraId="50B09582" w14:textId="07A90A20" w:rsidR="006D3C9D" w:rsidRDefault="006D3C9D" w:rsidP="006D3C9D">
            <w:pPr>
              <w:pStyle w:val="af7"/>
            </w:pPr>
            <w:r>
              <w:t>Кнопка вийти</w:t>
            </w:r>
          </w:p>
        </w:tc>
        <w:tc>
          <w:tcPr>
            <w:tcW w:w="1000" w:type="pct"/>
          </w:tcPr>
          <w:p w14:paraId="21647BB0" w14:textId="667A5ACB" w:rsidR="003F087F" w:rsidRDefault="006D3C9D" w:rsidP="004A54A4">
            <w:r>
              <w:t>Відкрити довідку, як грати</w:t>
            </w:r>
          </w:p>
        </w:tc>
        <w:tc>
          <w:tcPr>
            <w:tcW w:w="750" w:type="pct"/>
          </w:tcPr>
          <w:p w14:paraId="26E9D226" w14:textId="5616BD21" w:rsidR="003F087F" w:rsidRDefault="006D3C9D" w:rsidP="004A54A4">
            <w:r>
              <w:t>Перезапустити рівень</w:t>
            </w:r>
          </w:p>
        </w:tc>
        <w:tc>
          <w:tcPr>
            <w:tcW w:w="750" w:type="pct"/>
          </w:tcPr>
          <w:p w14:paraId="732FD305" w14:textId="47BD52D1" w:rsidR="003F087F" w:rsidRDefault="006D3C9D" w:rsidP="004A54A4">
            <w:r>
              <w:t>Вийти в меню і скинути весь прогрес</w:t>
            </w:r>
          </w:p>
        </w:tc>
        <w:tc>
          <w:tcPr>
            <w:tcW w:w="1250" w:type="pct"/>
          </w:tcPr>
          <w:p w14:paraId="0CBF5125" w14:textId="74C9381B" w:rsidR="003F087F" w:rsidRDefault="003F087F" w:rsidP="004A54A4"/>
        </w:tc>
      </w:tr>
      <w:tr w:rsidR="006D3C9D" w14:paraId="78C78A4F" w14:textId="77777777" w:rsidTr="004A54A4">
        <w:tc>
          <w:tcPr>
            <w:tcW w:w="1250" w:type="pct"/>
          </w:tcPr>
          <w:p w14:paraId="206D682F" w14:textId="2F95E1B7" w:rsidR="006D3C9D" w:rsidRPr="006D3C9D" w:rsidRDefault="006D3C9D" w:rsidP="004A54A4">
            <w:r>
              <w:t>Шкала здоров</w:t>
            </w:r>
            <w:r>
              <w:rPr>
                <w:lang w:val="en-US"/>
              </w:rPr>
              <w:t>’</w:t>
            </w:r>
            <w:r>
              <w:t>я</w:t>
            </w:r>
          </w:p>
        </w:tc>
        <w:tc>
          <w:tcPr>
            <w:tcW w:w="1000" w:type="pct"/>
          </w:tcPr>
          <w:p w14:paraId="204297B6" w14:textId="77777777" w:rsidR="006D3C9D" w:rsidRDefault="006D3C9D" w:rsidP="004A54A4"/>
        </w:tc>
        <w:tc>
          <w:tcPr>
            <w:tcW w:w="750" w:type="pct"/>
          </w:tcPr>
          <w:p w14:paraId="35C2E348" w14:textId="77777777" w:rsidR="006D3C9D" w:rsidRDefault="006D3C9D" w:rsidP="004A54A4"/>
        </w:tc>
        <w:tc>
          <w:tcPr>
            <w:tcW w:w="750" w:type="pct"/>
          </w:tcPr>
          <w:p w14:paraId="1096038C" w14:textId="77777777" w:rsidR="006D3C9D" w:rsidRDefault="006D3C9D" w:rsidP="004A54A4"/>
        </w:tc>
        <w:tc>
          <w:tcPr>
            <w:tcW w:w="1250" w:type="pct"/>
          </w:tcPr>
          <w:p w14:paraId="6612C2C9" w14:textId="77777777" w:rsidR="006D3C9D" w:rsidRDefault="006D3C9D" w:rsidP="004A54A4"/>
        </w:tc>
      </w:tr>
      <w:tr w:rsidR="006D3C9D" w14:paraId="4870FB67" w14:textId="77777777" w:rsidTr="004A54A4">
        <w:tc>
          <w:tcPr>
            <w:tcW w:w="1250" w:type="pct"/>
          </w:tcPr>
          <w:p w14:paraId="261681C0" w14:textId="77777777" w:rsidR="006D3C9D" w:rsidRDefault="006D3C9D" w:rsidP="004A54A4"/>
        </w:tc>
        <w:tc>
          <w:tcPr>
            <w:tcW w:w="1000" w:type="pct"/>
          </w:tcPr>
          <w:p w14:paraId="487C7386" w14:textId="77777777" w:rsidR="006D3C9D" w:rsidRDefault="006D3C9D" w:rsidP="004A54A4"/>
        </w:tc>
        <w:tc>
          <w:tcPr>
            <w:tcW w:w="750" w:type="pct"/>
          </w:tcPr>
          <w:p w14:paraId="6968AE2C" w14:textId="77777777" w:rsidR="006D3C9D" w:rsidRDefault="006D3C9D" w:rsidP="004A54A4"/>
        </w:tc>
        <w:tc>
          <w:tcPr>
            <w:tcW w:w="750" w:type="pct"/>
          </w:tcPr>
          <w:p w14:paraId="6FEECDA9" w14:textId="77777777" w:rsidR="006D3C9D" w:rsidRDefault="006D3C9D" w:rsidP="004A54A4"/>
        </w:tc>
        <w:tc>
          <w:tcPr>
            <w:tcW w:w="1250" w:type="pct"/>
          </w:tcPr>
          <w:p w14:paraId="3754BA04" w14:textId="77777777" w:rsidR="006D3C9D" w:rsidRDefault="006D3C9D" w:rsidP="004A54A4"/>
        </w:tc>
      </w:tr>
      <w:tr w:rsidR="006D3C9D" w14:paraId="4FD42FF9" w14:textId="77777777" w:rsidTr="004A54A4">
        <w:tc>
          <w:tcPr>
            <w:tcW w:w="1250" w:type="pct"/>
          </w:tcPr>
          <w:p w14:paraId="3340B6FC" w14:textId="77777777" w:rsidR="006D3C9D" w:rsidRDefault="006D3C9D" w:rsidP="004A54A4"/>
        </w:tc>
        <w:tc>
          <w:tcPr>
            <w:tcW w:w="1000" w:type="pct"/>
          </w:tcPr>
          <w:p w14:paraId="54B8BF22" w14:textId="77777777" w:rsidR="006D3C9D" w:rsidRDefault="006D3C9D" w:rsidP="004A54A4"/>
        </w:tc>
        <w:tc>
          <w:tcPr>
            <w:tcW w:w="750" w:type="pct"/>
          </w:tcPr>
          <w:p w14:paraId="4E89502B" w14:textId="77777777" w:rsidR="006D3C9D" w:rsidRDefault="006D3C9D" w:rsidP="004A54A4"/>
        </w:tc>
        <w:tc>
          <w:tcPr>
            <w:tcW w:w="750" w:type="pct"/>
          </w:tcPr>
          <w:p w14:paraId="04D57324" w14:textId="77777777" w:rsidR="006D3C9D" w:rsidRDefault="006D3C9D" w:rsidP="004A54A4"/>
        </w:tc>
        <w:tc>
          <w:tcPr>
            <w:tcW w:w="1250" w:type="pct"/>
          </w:tcPr>
          <w:p w14:paraId="0BAEE6AD" w14:textId="77777777" w:rsidR="006D3C9D" w:rsidRDefault="006D3C9D" w:rsidP="004A54A4"/>
        </w:tc>
      </w:tr>
      <w:tr w:rsidR="006D3C9D" w14:paraId="4EBC825A" w14:textId="77777777" w:rsidTr="004A54A4">
        <w:tc>
          <w:tcPr>
            <w:tcW w:w="1250" w:type="pct"/>
          </w:tcPr>
          <w:p w14:paraId="6E4EE77B" w14:textId="77777777" w:rsidR="006D3C9D" w:rsidRDefault="006D3C9D" w:rsidP="004A54A4"/>
        </w:tc>
        <w:tc>
          <w:tcPr>
            <w:tcW w:w="1000" w:type="pct"/>
          </w:tcPr>
          <w:p w14:paraId="64134EF2" w14:textId="77777777" w:rsidR="006D3C9D" w:rsidRDefault="006D3C9D" w:rsidP="004A54A4"/>
        </w:tc>
        <w:tc>
          <w:tcPr>
            <w:tcW w:w="750" w:type="pct"/>
          </w:tcPr>
          <w:p w14:paraId="53C87E18" w14:textId="77777777" w:rsidR="006D3C9D" w:rsidRDefault="006D3C9D" w:rsidP="004A54A4"/>
        </w:tc>
        <w:tc>
          <w:tcPr>
            <w:tcW w:w="750" w:type="pct"/>
          </w:tcPr>
          <w:p w14:paraId="4D9A32F0" w14:textId="77777777" w:rsidR="006D3C9D" w:rsidRDefault="006D3C9D" w:rsidP="004A54A4"/>
        </w:tc>
        <w:tc>
          <w:tcPr>
            <w:tcW w:w="1250" w:type="pct"/>
          </w:tcPr>
          <w:p w14:paraId="2FA10152" w14:textId="77777777" w:rsidR="006D3C9D" w:rsidRDefault="006D3C9D" w:rsidP="004A54A4"/>
        </w:tc>
      </w:tr>
      <w:tr w:rsidR="006D3C9D" w14:paraId="112A1ED0" w14:textId="77777777" w:rsidTr="004A54A4">
        <w:tc>
          <w:tcPr>
            <w:tcW w:w="1250" w:type="pct"/>
          </w:tcPr>
          <w:p w14:paraId="7D941B6C" w14:textId="77777777" w:rsidR="006D3C9D" w:rsidRDefault="006D3C9D" w:rsidP="004A54A4"/>
        </w:tc>
        <w:tc>
          <w:tcPr>
            <w:tcW w:w="1000" w:type="pct"/>
          </w:tcPr>
          <w:p w14:paraId="35ED0A0D" w14:textId="77777777" w:rsidR="006D3C9D" w:rsidRDefault="006D3C9D" w:rsidP="004A54A4"/>
        </w:tc>
        <w:tc>
          <w:tcPr>
            <w:tcW w:w="750" w:type="pct"/>
          </w:tcPr>
          <w:p w14:paraId="61A76C76" w14:textId="77777777" w:rsidR="006D3C9D" w:rsidRDefault="006D3C9D" w:rsidP="004A54A4"/>
        </w:tc>
        <w:tc>
          <w:tcPr>
            <w:tcW w:w="750" w:type="pct"/>
          </w:tcPr>
          <w:p w14:paraId="6EF8DF9A" w14:textId="77777777" w:rsidR="006D3C9D" w:rsidRDefault="006D3C9D" w:rsidP="004A54A4"/>
        </w:tc>
        <w:tc>
          <w:tcPr>
            <w:tcW w:w="1250" w:type="pct"/>
          </w:tcPr>
          <w:p w14:paraId="5CA716FF" w14:textId="77777777" w:rsidR="006D3C9D" w:rsidRDefault="006D3C9D" w:rsidP="004A54A4"/>
        </w:tc>
      </w:tr>
      <w:tr w:rsidR="006D3C9D" w14:paraId="70D2AB4C" w14:textId="77777777" w:rsidTr="004A54A4">
        <w:tc>
          <w:tcPr>
            <w:tcW w:w="1250" w:type="pct"/>
          </w:tcPr>
          <w:p w14:paraId="45DB5DDA" w14:textId="77777777" w:rsidR="006D3C9D" w:rsidRDefault="006D3C9D" w:rsidP="004A54A4"/>
        </w:tc>
        <w:tc>
          <w:tcPr>
            <w:tcW w:w="1000" w:type="pct"/>
          </w:tcPr>
          <w:p w14:paraId="0BAC493E" w14:textId="77777777" w:rsidR="006D3C9D" w:rsidRDefault="006D3C9D" w:rsidP="004A54A4"/>
        </w:tc>
        <w:tc>
          <w:tcPr>
            <w:tcW w:w="750" w:type="pct"/>
          </w:tcPr>
          <w:p w14:paraId="6B828937" w14:textId="77777777" w:rsidR="006D3C9D" w:rsidRDefault="006D3C9D" w:rsidP="004A54A4"/>
        </w:tc>
        <w:tc>
          <w:tcPr>
            <w:tcW w:w="750" w:type="pct"/>
          </w:tcPr>
          <w:p w14:paraId="09D6FDF1" w14:textId="77777777" w:rsidR="006D3C9D" w:rsidRDefault="006D3C9D" w:rsidP="004A54A4"/>
        </w:tc>
        <w:tc>
          <w:tcPr>
            <w:tcW w:w="1250" w:type="pct"/>
          </w:tcPr>
          <w:p w14:paraId="17D8BCE0" w14:textId="77777777" w:rsidR="006D3C9D" w:rsidRDefault="006D3C9D" w:rsidP="004A54A4"/>
        </w:tc>
      </w:tr>
    </w:tbl>
    <w:p w14:paraId="75114CDB" w14:textId="33090813" w:rsidR="008A03AC" w:rsidRDefault="00BC6099">
      <w:pPr>
        <w:pStyle w:val="1"/>
      </w:pPr>
      <w:r>
        <w:t>Баланс гри:</w:t>
      </w:r>
    </w:p>
    <w:p w14:paraId="33BE7422" w14:textId="046DE43D" w:rsidR="008A03AC" w:rsidRDefault="008A03AC"/>
    <w:sectPr w:rsidR="008A03AC" w:rsidSect="000E4503">
      <w:footerReference w:type="default" r:id="rId13"/>
      <w:headerReference w:type="first" r:id="rId14"/>
      <w:pgSz w:w="11907" w:h="16839" w:code="9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1D2B7" w14:textId="77777777" w:rsidR="00A547E2" w:rsidRDefault="00A547E2">
      <w:pPr>
        <w:spacing w:before="0" w:after="0"/>
      </w:pPr>
      <w:r>
        <w:separator/>
      </w:r>
    </w:p>
  </w:endnote>
  <w:endnote w:type="continuationSeparator" w:id="0">
    <w:p w14:paraId="1DABC3B5" w14:textId="77777777" w:rsidR="00A547E2" w:rsidRDefault="00A547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2F657" w14:textId="77777777" w:rsidR="008A03AC" w:rsidRDefault="00AB5BB7">
    <w:pPr>
      <w:pStyle w:val="a5"/>
    </w:pPr>
    <w:r>
      <w:t>Сторінка</w:t>
    </w:r>
    <w:r>
      <w:fldChar w:fldCharType="begin"/>
    </w:r>
    <w:r>
      <w:instrText>page</w:instrText>
    </w:r>
    <w:r>
      <w:fldChar w:fldCharType="separate"/>
    </w:r>
    <w:r w:rsidR="007E2ED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0B8C8" w14:textId="77777777" w:rsidR="00A547E2" w:rsidRDefault="00A547E2">
      <w:pPr>
        <w:spacing w:before="0" w:after="0"/>
      </w:pPr>
      <w:r>
        <w:separator/>
      </w:r>
    </w:p>
  </w:footnote>
  <w:footnote w:type="continuationSeparator" w:id="0">
    <w:p w14:paraId="15E78201" w14:textId="77777777" w:rsidR="00A547E2" w:rsidRDefault="00A547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D3531" w14:textId="65EC4759" w:rsidR="008A03AC" w:rsidRDefault="007F05ED">
    <w:pPr>
      <w:pStyle w:val="a3"/>
    </w:pPr>
    <w:r>
      <w:t>Короненко Анастасія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46523"/>
    <w:multiLevelType w:val="hybridMultilevel"/>
    <w:tmpl w:val="79B23476"/>
    <w:lvl w:ilvl="0" w:tplc="F1AE4E3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ED"/>
    <w:rsid w:val="00016E43"/>
    <w:rsid w:val="000E4503"/>
    <w:rsid w:val="0011708A"/>
    <w:rsid w:val="001F303E"/>
    <w:rsid w:val="002A553B"/>
    <w:rsid w:val="003B133B"/>
    <w:rsid w:val="003F087F"/>
    <w:rsid w:val="003F4D19"/>
    <w:rsid w:val="004229F6"/>
    <w:rsid w:val="004373A4"/>
    <w:rsid w:val="0046333B"/>
    <w:rsid w:val="004D4557"/>
    <w:rsid w:val="004D5775"/>
    <w:rsid w:val="00527924"/>
    <w:rsid w:val="005C6F70"/>
    <w:rsid w:val="005D2C87"/>
    <w:rsid w:val="006046E4"/>
    <w:rsid w:val="006401AE"/>
    <w:rsid w:val="00690464"/>
    <w:rsid w:val="006A4D7B"/>
    <w:rsid w:val="006D3C9D"/>
    <w:rsid w:val="00777C09"/>
    <w:rsid w:val="007B2CBC"/>
    <w:rsid w:val="007E2ED1"/>
    <w:rsid w:val="007F05ED"/>
    <w:rsid w:val="0086186D"/>
    <w:rsid w:val="008A03AC"/>
    <w:rsid w:val="009253B9"/>
    <w:rsid w:val="00961D90"/>
    <w:rsid w:val="00974CF6"/>
    <w:rsid w:val="00A40E41"/>
    <w:rsid w:val="00A547E2"/>
    <w:rsid w:val="00AB5BB7"/>
    <w:rsid w:val="00AB6B40"/>
    <w:rsid w:val="00BC6099"/>
    <w:rsid w:val="00C4102C"/>
    <w:rsid w:val="00D176BB"/>
    <w:rsid w:val="00D65EE0"/>
    <w:rsid w:val="00E370A5"/>
    <w:rsid w:val="00EF1663"/>
    <w:rsid w:val="00F87012"/>
    <w:rsid w:val="00F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4DA50"/>
  <w15:chartTrackingRefBased/>
  <w15:docId w15:val="{48DB70E3-62C2-448F-B642-049EF801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uk-UA" w:eastAsia="uk-UA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a3">
    <w:name w:val="верхній колонтитул"/>
    <w:basedOn w:val="a"/>
    <w:link w:val="a4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a4">
    <w:name w:val="Символ верхнього колонтитула"/>
    <w:basedOn w:val="a0"/>
    <w:link w:val="a3"/>
    <w:uiPriority w:val="99"/>
    <w:rPr>
      <w:kern w:val="20"/>
    </w:rPr>
  </w:style>
  <w:style w:type="paragraph" w:customStyle="1" w:styleId="a5">
    <w:name w:val="нижній колонтитул"/>
    <w:basedOn w:val="a"/>
    <w:link w:val="a6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6">
    <w:name w:val="Символ нижнього колонтитула"/>
    <w:basedOn w:val="a0"/>
    <w:link w:val="a5"/>
    <w:uiPriority w:val="99"/>
    <w:rPr>
      <w:kern w:val="20"/>
    </w:rPr>
  </w:style>
  <w:style w:type="paragraph" w:styleId="a7">
    <w:name w:val="No Spacing"/>
    <w:link w:val="a8"/>
    <w:uiPriority w:val="1"/>
    <w:qFormat/>
    <w:pPr>
      <w:spacing w:before="0" w:after="0"/>
    </w:pPr>
  </w:style>
  <w:style w:type="character" w:customStyle="1" w:styleId="a9">
    <w:name w:val="Жирний"/>
    <w:basedOn w:val="a0"/>
    <w:uiPriority w:val="1"/>
    <w:unhideWhenUsed/>
    <w:qFormat/>
    <w:rPr>
      <w:b/>
      <w:bCs/>
    </w:rPr>
  </w:style>
  <w:style w:type="character" w:customStyle="1" w:styleId="a8">
    <w:name w:val="Без інтервалів Знак"/>
    <w:basedOn w:val="a0"/>
    <w:link w:val="a7"/>
    <w:uiPriority w:val="1"/>
  </w:style>
  <w:style w:type="table" w:styleId="aa">
    <w:name w:val="Table Grid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аголовок"/>
    <w:basedOn w:val="a"/>
    <w:next w:val="a"/>
    <w:link w:val="ac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c">
    <w:name w:val="Символ заголовка"/>
    <w:basedOn w:val="a0"/>
    <w:link w:val="ab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customStyle="1" w:styleId="ae">
    <w:name w:val="Заключна частина"/>
    <w:basedOn w:val="a"/>
    <w:link w:val="af"/>
    <w:uiPriority w:val="99"/>
    <w:unhideWhenUsed/>
    <w:pPr>
      <w:spacing w:before="600" w:after="80"/>
    </w:pPr>
  </w:style>
  <w:style w:type="character" w:customStyle="1" w:styleId="af">
    <w:name w:val="Символ заключної частини"/>
    <w:basedOn w:val="a0"/>
    <w:link w:val="ae"/>
    <w:uiPriority w:val="99"/>
    <w:rPr>
      <w:kern w:val="20"/>
    </w:rPr>
  </w:style>
  <w:style w:type="table" w:customStyle="1" w:styleId="af0">
    <w:name w:val="Таблиця звіту про стан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0">
    <w:name w:val="Символ заголовка 1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f1">
    <w:name w:val="header"/>
    <w:basedOn w:val="a"/>
    <w:link w:val="af2"/>
    <w:uiPriority w:val="99"/>
    <w:unhideWhenUsed/>
    <w:rsid w:val="000E4503"/>
    <w:pPr>
      <w:tabs>
        <w:tab w:val="center" w:pos="4819"/>
        <w:tab w:val="right" w:pos="9639"/>
      </w:tabs>
      <w:spacing w:before="0" w:after="0"/>
    </w:pPr>
  </w:style>
  <w:style w:type="character" w:customStyle="1" w:styleId="af2">
    <w:name w:val="Верхній колонтитул Знак"/>
    <w:basedOn w:val="a0"/>
    <w:link w:val="af1"/>
    <w:uiPriority w:val="99"/>
    <w:rsid w:val="000E4503"/>
    <w:rPr>
      <w:kern w:val="20"/>
    </w:rPr>
  </w:style>
  <w:style w:type="paragraph" w:styleId="af3">
    <w:name w:val="footer"/>
    <w:basedOn w:val="a"/>
    <w:link w:val="af4"/>
    <w:uiPriority w:val="99"/>
    <w:unhideWhenUsed/>
    <w:rsid w:val="000E4503"/>
    <w:pPr>
      <w:tabs>
        <w:tab w:val="center" w:pos="4819"/>
        <w:tab w:val="right" w:pos="9639"/>
      </w:tabs>
      <w:spacing w:before="0" w:after="0"/>
    </w:pPr>
  </w:style>
  <w:style w:type="character" w:customStyle="1" w:styleId="af4">
    <w:name w:val="Нижній колонтитул Знак"/>
    <w:basedOn w:val="a0"/>
    <w:link w:val="af3"/>
    <w:uiPriority w:val="99"/>
    <w:rsid w:val="000E4503"/>
    <w:rPr>
      <w:kern w:val="20"/>
    </w:rPr>
  </w:style>
  <w:style w:type="character" w:styleId="af5">
    <w:name w:val="Hyperlink"/>
    <w:basedOn w:val="a0"/>
    <w:uiPriority w:val="99"/>
    <w:unhideWhenUsed/>
    <w:rsid w:val="00C4102C"/>
    <w:rPr>
      <w:color w:val="646464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C4102C"/>
    <w:rPr>
      <w:color w:val="605E5C"/>
      <w:shd w:val="clear" w:color="auto" w:fill="E1DFDD"/>
    </w:rPr>
  </w:style>
  <w:style w:type="paragraph" w:styleId="af7">
    <w:name w:val="List Paragraph"/>
    <w:basedOn w:val="a"/>
    <w:uiPriority w:val="34"/>
    <w:qFormat/>
    <w:rsid w:val="0011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.apple.com/app/id1485719945?fbclid=IwAR3Riobc_Lk8WVtv_vmCJqFEO6Ld3h5bQNER2lvhBDNV9emaBS-mdvvisA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ya\AppData\Roaming\Microsoft\Templates\&#1047;&#1074;&#1110;&#1090;%20&#1087;&#1088;&#1086;%20&#1089;&#1090;&#1072;&#1085;%20&#1087;&#1088;&#1086;&#1077;&#1082;&#1090;&#10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9E85C0FEF942B0B5E0EDC40EE9CC8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7388DEF-2C27-4EC8-9F59-7A858D650B3F}"/>
      </w:docPartPr>
      <w:docPartBody>
        <w:p w:rsidR="00000000" w:rsidRDefault="007E7A2D">
          <w:pPr>
            <w:pStyle w:val="B69E85C0FEF942B0B5E0EDC40EE9CC8E"/>
          </w:pPr>
          <w:r>
            <w:t>[Виберіть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D"/>
    <w:rsid w:val="007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9E85C0FEF942B0B5E0EDC40EE9CC8E">
    <w:name w:val="B69E85C0FEF942B0B5E0EDC40EE9CC8E"/>
  </w:style>
  <w:style w:type="paragraph" w:customStyle="1" w:styleId="A34EF01173344B38A664F465562080CA">
    <w:name w:val="A34EF01173344B38A664F465562080CA"/>
  </w:style>
  <w:style w:type="paragraph" w:customStyle="1" w:styleId="EAFDA5F54A014EA1BB0174983D4D01E9">
    <w:name w:val="EAFDA5F54A014EA1BB0174983D4D01E9"/>
  </w:style>
  <w:style w:type="paragraph" w:customStyle="1" w:styleId="5F4B2851593E4EAAB2753387BF5D0960">
    <w:name w:val="5F4B2851593E4EAAB2753387BF5D0960"/>
  </w:style>
  <w:style w:type="paragraph" w:customStyle="1" w:styleId="49B40A74ED4045D1BCD2F9961F8DE64C">
    <w:name w:val="49B40A74ED4045D1BCD2F9961F8DE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98F566CBBF44DA4180A6A1C2AF3AC0E104001C4FC99F8281AF45831A18891735BEB6" ma:contentTypeVersion="56" ma:contentTypeDescription="Create a new document." ma:contentTypeScope="" ma:versionID="b7173fa2c26ba86d94d6d27ce81b110f">
  <xsd:schema xmlns:xsd="http://www.w3.org/2001/XMLSchema" xmlns:xs="http://www.w3.org/2001/XMLSchema" xmlns:p="http://schemas.microsoft.com/office/2006/metadata/properties" xmlns:ns2="360401dd-760e-448c-b001-b4002b6d12d2" targetNamespace="http://schemas.microsoft.com/office/2006/metadata/properties" ma:root="true" ma:fieldsID="d16d50da2b575352b2e7d1822738bf13" ns2:_="">
    <xsd:import namespace="360401dd-760e-448c-b001-b4002b6d12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401dd-760e-448c-b001-b4002b6d12d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291684f-a575-4d2a-8581-55941586852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B6C589C3-3D56-4FD6-8F98-0F9A787DEEB7}" ma:internalName="CSXSubmissionMarket" ma:readOnly="false" ma:showField="MarketName" ma:web="360401dd-760e-448c-b001-b4002b6d12d2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1abb3a9a-b7ee-4322-bd60-6ec3d570fe6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05613A9F-690E-47A3-AFA9-4EF05BD38A9E}" ma:internalName="InProjectListLookup" ma:readOnly="true" ma:showField="InProjectList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6a228ecf-473b-4323-b0cc-83b2fdc4e093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05613A9F-690E-47A3-AFA9-4EF05BD38A9E}" ma:internalName="LastCompleteVersionLookup" ma:readOnly="true" ma:showField="LastCompleteVersion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05613A9F-690E-47A3-AFA9-4EF05BD38A9E}" ma:internalName="LastPreviewErrorLookup" ma:readOnly="true" ma:showField="LastPreviewError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05613A9F-690E-47A3-AFA9-4EF05BD38A9E}" ma:internalName="LastPreviewResultLookup" ma:readOnly="true" ma:showField="LastPreviewResult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05613A9F-690E-47A3-AFA9-4EF05BD38A9E}" ma:internalName="LastPreviewAttemptDateLookup" ma:readOnly="true" ma:showField="LastPreviewAttemptDat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05613A9F-690E-47A3-AFA9-4EF05BD38A9E}" ma:internalName="LastPreviewedByLookup" ma:readOnly="true" ma:showField="LastPreviewedBy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05613A9F-690E-47A3-AFA9-4EF05BD38A9E}" ma:internalName="LastPreviewTimeLookup" ma:readOnly="true" ma:showField="LastPreviewTim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05613A9F-690E-47A3-AFA9-4EF05BD38A9E}" ma:internalName="LastPreviewVersionLookup" ma:readOnly="true" ma:showField="LastPreviewVersion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05613A9F-690E-47A3-AFA9-4EF05BD38A9E}" ma:internalName="LastPublishErrorLookup" ma:readOnly="true" ma:showField="LastPublishError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05613A9F-690E-47A3-AFA9-4EF05BD38A9E}" ma:internalName="LastPublishResultLookup" ma:readOnly="true" ma:showField="LastPublishResult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05613A9F-690E-47A3-AFA9-4EF05BD38A9E}" ma:internalName="LastPublishAttemptDateLookup" ma:readOnly="true" ma:showField="LastPublishAttemptDat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05613A9F-690E-47A3-AFA9-4EF05BD38A9E}" ma:internalName="LastPublishedByLookup" ma:readOnly="true" ma:showField="LastPublishedBy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05613A9F-690E-47A3-AFA9-4EF05BD38A9E}" ma:internalName="LastPublishTimeLookup" ma:readOnly="true" ma:showField="LastPublishTim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05613A9F-690E-47A3-AFA9-4EF05BD38A9E}" ma:internalName="LastPublishVersionLookup" ma:readOnly="true" ma:showField="LastPublishVersion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9C267394-8C53-48FF-B8CE-2725993CFF14}" ma:internalName="LocLastLocAttemptVersionLookup" ma:readOnly="false" ma:showField="LastLocAttemptVersion" ma:web="360401dd-760e-448c-b001-b4002b6d12d2">
      <xsd:simpleType>
        <xsd:restriction base="dms:Lookup"/>
      </xsd:simpleType>
    </xsd:element>
    <xsd:element name="LocLastLocAttemptVersionTypeLookup" ma:index="71" nillable="true" ma:displayName="Loc Last Loc Attempt Version Type" ma:default="" ma:list="{9C267394-8C53-48FF-B8CE-2725993CFF14}" ma:internalName="LocLastLocAttemptVersionTypeLookup" ma:readOnly="true" ma:showField="LastLocAttemptVersionType" ma:web="360401dd-760e-448c-b001-b4002b6d12d2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9C267394-8C53-48FF-B8CE-2725993CFF14}" ma:internalName="LocNewPublishedVersionLookup" ma:readOnly="true" ma:showField="NewPublishedVersion" ma:web="360401dd-760e-448c-b001-b4002b6d12d2">
      <xsd:simpleType>
        <xsd:restriction base="dms:Lookup"/>
      </xsd:simpleType>
    </xsd:element>
    <xsd:element name="LocOverallHandbackStatusLookup" ma:index="75" nillable="true" ma:displayName="Loc Overall Handback Status" ma:default="" ma:list="{9C267394-8C53-48FF-B8CE-2725993CFF14}" ma:internalName="LocOverallHandbackStatusLookup" ma:readOnly="true" ma:showField="OverallHandbackStatus" ma:web="360401dd-760e-448c-b001-b4002b6d12d2">
      <xsd:simpleType>
        <xsd:restriction base="dms:Lookup"/>
      </xsd:simpleType>
    </xsd:element>
    <xsd:element name="LocOverallLocStatusLookup" ma:index="76" nillable="true" ma:displayName="Loc Overall Localize Status" ma:default="" ma:list="{9C267394-8C53-48FF-B8CE-2725993CFF14}" ma:internalName="LocOverallLocStatusLookup" ma:readOnly="true" ma:showField="OverallLocStatus" ma:web="360401dd-760e-448c-b001-b4002b6d12d2">
      <xsd:simpleType>
        <xsd:restriction base="dms:Lookup"/>
      </xsd:simpleType>
    </xsd:element>
    <xsd:element name="LocOverallPreviewStatusLookup" ma:index="77" nillable="true" ma:displayName="Loc Overall Preview Status" ma:default="" ma:list="{9C267394-8C53-48FF-B8CE-2725993CFF14}" ma:internalName="LocOverallPreviewStatusLookup" ma:readOnly="true" ma:showField="OverallPreviewStatus" ma:web="360401dd-760e-448c-b001-b4002b6d12d2">
      <xsd:simpleType>
        <xsd:restriction base="dms:Lookup"/>
      </xsd:simpleType>
    </xsd:element>
    <xsd:element name="LocOverallPublishStatusLookup" ma:index="78" nillable="true" ma:displayName="Loc Overall Publish Status" ma:default="" ma:list="{9C267394-8C53-48FF-B8CE-2725993CFF14}" ma:internalName="LocOverallPublishStatusLookup" ma:readOnly="true" ma:showField="OverallPublishStatus" ma:web="360401dd-760e-448c-b001-b4002b6d12d2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9C267394-8C53-48FF-B8CE-2725993CFF14}" ma:internalName="LocProcessedForHandoffsLookup" ma:readOnly="true" ma:showField="ProcessedForHandoffs" ma:web="360401dd-760e-448c-b001-b4002b6d12d2">
      <xsd:simpleType>
        <xsd:restriction base="dms:Lookup"/>
      </xsd:simpleType>
    </xsd:element>
    <xsd:element name="LocProcessedForMarketsLookup" ma:index="81" nillable="true" ma:displayName="Loc Processed For Markets" ma:default="" ma:list="{9C267394-8C53-48FF-B8CE-2725993CFF14}" ma:internalName="LocProcessedForMarketsLookup" ma:readOnly="true" ma:showField="ProcessedForMarkets" ma:web="360401dd-760e-448c-b001-b4002b6d12d2">
      <xsd:simpleType>
        <xsd:restriction base="dms:Lookup"/>
      </xsd:simpleType>
    </xsd:element>
    <xsd:element name="LocPublishedDependentAssetsLookup" ma:index="82" nillable="true" ma:displayName="Loc Published Dependent Assets" ma:default="" ma:list="{9C267394-8C53-48FF-B8CE-2725993CFF14}" ma:internalName="LocPublishedDependentAssetsLookup" ma:readOnly="true" ma:showField="PublishedDependentAssets" ma:web="360401dd-760e-448c-b001-b4002b6d12d2">
      <xsd:simpleType>
        <xsd:restriction base="dms:Lookup"/>
      </xsd:simpleType>
    </xsd:element>
    <xsd:element name="LocPublishedLinkedAssetsLookup" ma:index="83" nillable="true" ma:displayName="Loc Published Linked Assets" ma:default="" ma:list="{9C267394-8C53-48FF-B8CE-2725993CFF14}" ma:internalName="LocPublishedLinkedAssetsLookup" ma:readOnly="true" ma:showField="PublishedLinkedAssets" ma:web="360401dd-760e-448c-b001-b4002b6d12d2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7b61706-47a0-414d-b446-69da6b820605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B6C589C3-3D56-4FD6-8F98-0F9A787DEEB7}" ma:internalName="Markets" ma:readOnly="false" ma:showField="MarketNam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05613A9F-690E-47A3-AFA9-4EF05BD38A9E}" ma:internalName="NumOfRatingsLookup" ma:readOnly="true" ma:showField="NumOfRatings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05613A9F-690E-47A3-AFA9-4EF05BD38A9E}" ma:internalName="PublishStatusLookup" ma:readOnly="false" ma:showField="PublishStatus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1ed4a50-5893-45d9-8a2e-7533c7e8710a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53ab5541-2daf-4611-96fd-62a823f4d569}" ma:internalName="TaxCatchAll" ma:showField="CatchAllData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53ab5541-2daf-4611-96fd-62a823f4d569}" ma:internalName="TaxCatchAllLabel" ma:readOnly="true" ma:showField="CatchAllDataLabel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360401dd-760e-448c-b001-b4002b6d12d2">Use this pre-formatted project status report template to keep your key stakeholders updated on progress. This template matches others in the Timeless design set, but can easily be personalized by using built-in themes and styles.
</APDescription>
    <AssetExpire xmlns="360401dd-760e-448c-b001-b4002b6d12d2">2029-01-01T08:00:00+00:00</AssetExpire>
    <CampaignTagsTaxHTField0 xmlns="360401dd-760e-448c-b001-b4002b6d12d2">
      <Terms xmlns="http://schemas.microsoft.com/office/infopath/2007/PartnerControls"/>
    </CampaignTagsTaxHTField0>
    <IntlLangReviewDate xmlns="360401dd-760e-448c-b001-b4002b6d12d2" xsi:nil="true"/>
    <TPFriendlyName xmlns="360401dd-760e-448c-b001-b4002b6d12d2" xsi:nil="true"/>
    <IntlLangReview xmlns="360401dd-760e-448c-b001-b4002b6d12d2">false</IntlLangReview>
    <LocLastLocAttemptVersionLookup xmlns="360401dd-760e-448c-b001-b4002b6d12d2">834450</LocLastLocAttemptVersionLookup>
    <PolicheckWords xmlns="360401dd-760e-448c-b001-b4002b6d12d2" xsi:nil="true"/>
    <SubmitterId xmlns="360401dd-760e-448c-b001-b4002b6d12d2" xsi:nil="true"/>
    <AcquiredFrom xmlns="360401dd-760e-448c-b001-b4002b6d12d2">Internal MS</AcquiredFrom>
    <EditorialStatus xmlns="360401dd-760e-448c-b001-b4002b6d12d2">Complete</EditorialStatus>
    <Markets xmlns="360401dd-760e-448c-b001-b4002b6d12d2"/>
    <OriginAsset xmlns="360401dd-760e-448c-b001-b4002b6d12d2" xsi:nil="true"/>
    <AssetStart xmlns="360401dd-760e-448c-b001-b4002b6d12d2">2012-04-27T16:36:00+00:00</AssetStart>
    <FriendlyTitle xmlns="360401dd-760e-448c-b001-b4002b6d12d2" xsi:nil="true"/>
    <MarketSpecific xmlns="360401dd-760e-448c-b001-b4002b6d12d2">false</MarketSpecific>
    <TPNamespace xmlns="360401dd-760e-448c-b001-b4002b6d12d2" xsi:nil="true"/>
    <PublishStatusLookup xmlns="360401dd-760e-448c-b001-b4002b6d12d2">
      <Value>217603</Value>
    </PublishStatusLookup>
    <APAuthor xmlns="360401dd-760e-448c-b001-b4002b6d12d2">
      <UserInfo>
        <DisplayName>REDMOND\v-vaddu</DisplayName>
        <AccountId>2567</AccountId>
        <AccountType/>
      </UserInfo>
    </APAuthor>
    <TPCommandLine xmlns="360401dd-760e-448c-b001-b4002b6d12d2" xsi:nil="true"/>
    <IntlLangReviewer xmlns="360401dd-760e-448c-b001-b4002b6d12d2" xsi:nil="true"/>
    <OpenTemplate xmlns="360401dd-760e-448c-b001-b4002b6d12d2">true</OpenTemplate>
    <CSXSubmissionDate xmlns="360401dd-760e-448c-b001-b4002b6d12d2" xsi:nil="true"/>
    <TaxCatchAll xmlns="360401dd-760e-448c-b001-b4002b6d12d2"/>
    <Manager xmlns="360401dd-760e-448c-b001-b4002b6d12d2" xsi:nil="true"/>
    <NumericId xmlns="360401dd-760e-448c-b001-b4002b6d12d2" xsi:nil="true"/>
    <ParentAssetId xmlns="360401dd-760e-448c-b001-b4002b6d12d2" xsi:nil="true"/>
    <OriginalSourceMarket xmlns="360401dd-760e-448c-b001-b4002b6d12d2">english</OriginalSourceMarket>
    <ApprovalStatus xmlns="360401dd-760e-448c-b001-b4002b6d12d2">InProgress</ApprovalStatus>
    <TPComponent xmlns="360401dd-760e-448c-b001-b4002b6d12d2" xsi:nil="true"/>
    <EditorialTags xmlns="360401dd-760e-448c-b001-b4002b6d12d2" xsi:nil="true"/>
    <TPExecutable xmlns="360401dd-760e-448c-b001-b4002b6d12d2" xsi:nil="true"/>
    <TPLaunchHelpLink xmlns="360401dd-760e-448c-b001-b4002b6d12d2" xsi:nil="true"/>
    <LocComments xmlns="360401dd-760e-448c-b001-b4002b6d12d2" xsi:nil="true"/>
    <LocRecommendedHandoff xmlns="360401dd-760e-448c-b001-b4002b6d12d2" xsi:nil="true"/>
    <SourceTitle xmlns="360401dd-760e-448c-b001-b4002b6d12d2" xsi:nil="true"/>
    <CSXUpdate xmlns="360401dd-760e-448c-b001-b4002b6d12d2">false</CSXUpdate>
    <IntlLocPriority xmlns="360401dd-760e-448c-b001-b4002b6d12d2" xsi:nil="true"/>
    <UAProjectedTotalWords xmlns="360401dd-760e-448c-b001-b4002b6d12d2" xsi:nil="true"/>
    <AssetType xmlns="360401dd-760e-448c-b001-b4002b6d12d2">TP</AssetType>
    <MachineTranslated xmlns="360401dd-760e-448c-b001-b4002b6d12d2">false</MachineTranslated>
    <OutputCachingOn xmlns="360401dd-760e-448c-b001-b4002b6d12d2">false</OutputCachingOn>
    <TemplateStatus xmlns="360401dd-760e-448c-b001-b4002b6d12d2">Complete</TemplateStatus>
    <IsSearchable xmlns="360401dd-760e-448c-b001-b4002b6d12d2">true</IsSearchable>
    <ContentItem xmlns="360401dd-760e-448c-b001-b4002b6d12d2" xsi:nil="true"/>
    <HandoffToMSDN xmlns="360401dd-760e-448c-b001-b4002b6d12d2" xsi:nil="true"/>
    <ShowIn xmlns="360401dd-760e-448c-b001-b4002b6d12d2">Show everywhere</ShowIn>
    <ThumbnailAssetId xmlns="360401dd-760e-448c-b001-b4002b6d12d2" xsi:nil="true"/>
    <UALocComments xmlns="360401dd-760e-448c-b001-b4002b6d12d2" xsi:nil="true"/>
    <UALocRecommendation xmlns="360401dd-760e-448c-b001-b4002b6d12d2">Localize</UALocRecommendation>
    <LastModifiedDateTime xmlns="360401dd-760e-448c-b001-b4002b6d12d2" xsi:nil="true"/>
    <LegacyData xmlns="360401dd-760e-448c-b001-b4002b6d12d2" xsi:nil="true"/>
    <LocManualTestRequired xmlns="360401dd-760e-448c-b001-b4002b6d12d2">false</LocManualTestRequired>
    <ClipArtFilename xmlns="360401dd-760e-448c-b001-b4002b6d12d2" xsi:nil="true"/>
    <TPApplication xmlns="360401dd-760e-448c-b001-b4002b6d12d2" xsi:nil="true"/>
    <CSXHash xmlns="360401dd-760e-448c-b001-b4002b6d12d2" xsi:nil="true"/>
    <DirectSourceMarket xmlns="360401dd-760e-448c-b001-b4002b6d12d2">english</DirectSourceMarket>
    <PrimaryImageGen xmlns="360401dd-760e-448c-b001-b4002b6d12d2">true</PrimaryImageGen>
    <PlannedPubDate xmlns="360401dd-760e-448c-b001-b4002b6d12d2" xsi:nil="true"/>
    <CSXSubmissionMarket xmlns="360401dd-760e-448c-b001-b4002b6d12d2" xsi:nil="true"/>
    <Downloads xmlns="360401dd-760e-448c-b001-b4002b6d12d2">0</Downloads>
    <ArtSampleDocs xmlns="360401dd-760e-448c-b001-b4002b6d12d2" xsi:nil="true"/>
    <TrustLevel xmlns="360401dd-760e-448c-b001-b4002b6d12d2">1 Microsoft Managed Content</TrustLevel>
    <BlockPublish xmlns="360401dd-760e-448c-b001-b4002b6d12d2">false</BlockPublish>
    <TPLaunchHelpLinkType xmlns="360401dd-760e-448c-b001-b4002b6d12d2">Template</TPLaunchHelpLinkType>
    <LocalizationTagsTaxHTField0 xmlns="360401dd-760e-448c-b001-b4002b6d12d2">
      <Terms xmlns="http://schemas.microsoft.com/office/infopath/2007/PartnerControls"/>
    </LocalizationTagsTaxHTField0>
    <BusinessGroup xmlns="360401dd-760e-448c-b001-b4002b6d12d2" xsi:nil="true"/>
    <Providers xmlns="360401dd-760e-448c-b001-b4002b6d12d2" xsi:nil="true"/>
    <TemplateTemplateType xmlns="360401dd-760e-448c-b001-b4002b6d12d2">Word Document Template</TemplateTemplateType>
    <TimesCloned xmlns="360401dd-760e-448c-b001-b4002b6d12d2" xsi:nil="true"/>
    <TPAppVersion xmlns="360401dd-760e-448c-b001-b4002b6d12d2" xsi:nil="true"/>
    <VoteCount xmlns="360401dd-760e-448c-b001-b4002b6d12d2" xsi:nil="true"/>
    <FeatureTagsTaxHTField0 xmlns="360401dd-760e-448c-b001-b4002b6d12d2">
      <Terms xmlns="http://schemas.microsoft.com/office/infopath/2007/PartnerControls"/>
    </FeatureTagsTaxHTField0>
    <Provider xmlns="360401dd-760e-448c-b001-b4002b6d12d2" xsi:nil="true"/>
    <UACurrentWords xmlns="360401dd-760e-448c-b001-b4002b6d12d2" xsi:nil="true"/>
    <AssetId xmlns="360401dd-760e-448c-b001-b4002b6d12d2">TP102889878</AssetId>
    <TPClientViewer xmlns="360401dd-760e-448c-b001-b4002b6d12d2" xsi:nil="true"/>
    <DSATActionTaken xmlns="360401dd-760e-448c-b001-b4002b6d12d2" xsi:nil="true"/>
    <APEditor xmlns="360401dd-760e-448c-b001-b4002b6d12d2">
      <UserInfo>
        <DisplayName/>
        <AccountId xsi:nil="true"/>
        <AccountType/>
      </UserInfo>
    </APEditor>
    <TPInstallLocation xmlns="360401dd-760e-448c-b001-b4002b6d12d2" xsi:nil="true"/>
    <OOCacheId xmlns="360401dd-760e-448c-b001-b4002b6d12d2" xsi:nil="true"/>
    <IsDeleted xmlns="360401dd-760e-448c-b001-b4002b6d12d2">false</IsDeleted>
    <PublishTargets xmlns="360401dd-760e-448c-b001-b4002b6d12d2">OfficeOnlineVNext</PublishTargets>
    <ApprovalLog xmlns="360401dd-760e-448c-b001-b4002b6d12d2" xsi:nil="true"/>
    <BugNumber xmlns="360401dd-760e-448c-b001-b4002b6d12d2" xsi:nil="true"/>
    <CrawlForDependencies xmlns="360401dd-760e-448c-b001-b4002b6d12d2">false</CrawlForDependencies>
    <InternalTagsTaxHTField0 xmlns="360401dd-760e-448c-b001-b4002b6d12d2">
      <Terms xmlns="http://schemas.microsoft.com/office/infopath/2007/PartnerControls"/>
    </InternalTagsTaxHTField0>
    <LastHandOff xmlns="360401dd-760e-448c-b001-b4002b6d12d2" xsi:nil="true"/>
    <Milestone xmlns="360401dd-760e-448c-b001-b4002b6d12d2" xsi:nil="true"/>
    <OriginalRelease xmlns="360401dd-760e-448c-b001-b4002b6d12d2">15</OriginalRelease>
    <RecommendationsModifier xmlns="360401dd-760e-448c-b001-b4002b6d12d2" xsi:nil="true"/>
    <ScenarioTagsTaxHTField0 xmlns="360401dd-760e-448c-b001-b4002b6d12d2">
      <Terms xmlns="http://schemas.microsoft.com/office/infopath/2007/PartnerControls"/>
    </ScenarioTagsTaxHTField0>
    <UANotes xmlns="360401dd-760e-448c-b001-b4002b6d12d2" xsi:nil="true"/>
    <LocMarketGroupTiers2 xmlns="360401dd-760e-448c-b001-b4002b6d12d2" xsi:nil="true"/>
  </documentManagement>
</p:propertie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9E0B0A8B-ABC5-4F54-BBFA-CBC05CD11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0401dd-760e-448c-b001-b4002b6d1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360401dd-760e-448c-b001-b4002b6d12d2"/>
  </ds:schemaRefs>
</ds:datastoreItem>
</file>

<file path=customXml/itemProps4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AF71AD2-10C9-414A-8CFE-7A7A0FB3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Звіт про стан проекту</Template>
  <TotalTime>60</TotalTime>
  <Pages>4</Pages>
  <Words>2166</Words>
  <Characters>1236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Nastya</dc:creator>
  <cp:lastModifiedBy>nastya koronenko</cp:lastModifiedBy>
  <cp:revision>35</cp:revision>
  <dcterms:created xsi:type="dcterms:W3CDTF">2021-04-06T15:59:00Z</dcterms:created>
  <dcterms:modified xsi:type="dcterms:W3CDTF">2021-04-06T17:17:00Z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0x01010098F566CBBF44DA4180A6A1C2AF3AC0E104001C4FC99F8281AF45831A18891735BEB6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